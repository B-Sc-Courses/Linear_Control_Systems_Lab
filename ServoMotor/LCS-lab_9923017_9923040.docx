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2D83" w14:textId="77777777" w:rsidR="00E81978" w:rsidRPr="00D53088" w:rsidRDefault="00000000" w:rsidP="00D53088">
      <w:pPr>
        <w:pStyle w:val="Title"/>
        <w:bidi/>
        <w:rPr>
          <w:rFonts w:cs="B Nazanin+ Regular"/>
          <w:b/>
          <w:bCs/>
        </w:rPr>
      </w:pPr>
      <w:sdt>
        <w:sdtPr>
          <w:rPr>
            <w:rFonts w:cs="B Nazanin+ Regular"/>
            <w:b/>
            <w:bCs/>
            <w:rtl/>
          </w:rPr>
          <w:alias w:val="Title:"/>
          <w:tag w:val="Title:"/>
          <w:id w:val="726351117"/>
          <w:placeholder>
            <w:docPart w:val="784971AD83DC40FA8F7AABEAD798BE5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53088" w:rsidRPr="00D53088">
            <w:rPr>
              <w:rFonts w:cs="B Nazanin+ Regular" w:hint="cs"/>
              <w:b/>
              <w:bCs/>
              <w:rtl/>
            </w:rPr>
            <w:t>گزارش آزمایشگاه کنترل خطی (سروو موتور)</w:t>
          </w:r>
        </w:sdtContent>
      </w:sdt>
    </w:p>
    <w:p w14:paraId="7E85D89F" w14:textId="77777777" w:rsidR="00B823AA" w:rsidRPr="00D53088" w:rsidRDefault="00D53088" w:rsidP="00D53088">
      <w:pPr>
        <w:pStyle w:val="Title2"/>
        <w:bidi/>
        <w:rPr>
          <w:rFonts w:cs="B Nazanin+ Regular"/>
        </w:rPr>
      </w:pPr>
      <w:r w:rsidRPr="00D53088">
        <w:rPr>
          <w:rFonts w:cs="B Nazanin+ Regular" w:hint="cs"/>
          <w:rtl/>
        </w:rPr>
        <w:t xml:space="preserve">نیما حاجی حیدری </w:t>
      </w:r>
      <w:r>
        <w:rPr>
          <w:rFonts w:cs="B Nazanin+ Regular" w:hint="cs"/>
          <w:rtl/>
        </w:rPr>
        <w:t>(۹۹۲۳۰۱۷)، مهدی شاهینی (۹۹۲۳۰۴۰)</w:t>
      </w:r>
    </w:p>
    <w:p w14:paraId="6FD44A63" w14:textId="77777777" w:rsidR="00E81978" w:rsidRPr="00D53088" w:rsidRDefault="00D53088" w:rsidP="00D53088">
      <w:pPr>
        <w:pStyle w:val="Title2"/>
        <w:bidi/>
        <w:rPr>
          <w:rFonts w:cs="B Nazanin+ Regular"/>
        </w:rPr>
      </w:pPr>
      <w:r>
        <w:rPr>
          <w:rFonts w:cs="B Nazanin+ Regular" w:hint="cs"/>
          <w:rtl/>
        </w:rPr>
        <w:t>دانشگاه صنعتی امیرکبیر، دانشکده مهندسی برق</w:t>
      </w:r>
    </w:p>
    <w:p w14:paraId="3E36B745" w14:textId="77777777" w:rsidR="00E81978" w:rsidRPr="00D53088" w:rsidRDefault="00E81978" w:rsidP="00D53088">
      <w:pPr>
        <w:pStyle w:val="Title"/>
        <w:bidi/>
        <w:rPr>
          <w:rFonts w:cs="B Nazanin+ Regular"/>
        </w:rPr>
      </w:pPr>
    </w:p>
    <w:p w14:paraId="54219CEB" w14:textId="77777777" w:rsidR="00E81978" w:rsidRPr="00D53088" w:rsidRDefault="00D53088" w:rsidP="00D53088">
      <w:pPr>
        <w:pStyle w:val="Title2"/>
        <w:bidi/>
        <w:rPr>
          <w:rFonts w:cs="B Nazanin+ Regular"/>
        </w:rPr>
      </w:pPr>
      <w:r>
        <w:rPr>
          <w:rFonts w:cs="B Nazanin+ Regular" w:hint="cs"/>
          <w:rtl/>
        </w:rPr>
        <w:t xml:space="preserve">۲ </w:t>
      </w:r>
      <w:r>
        <w:rPr>
          <w:rFonts w:ascii="Arial" w:hAnsi="Arial" w:cs="Arial" w:hint="cs"/>
          <w:rtl/>
        </w:rPr>
        <w:t>–</w:t>
      </w:r>
      <w:r>
        <w:rPr>
          <w:rFonts w:cs="B Nazanin+ Regular" w:hint="cs"/>
          <w:rtl/>
        </w:rPr>
        <w:t xml:space="preserve"> ۱۴۰۲ - ۱۴۰۱</w:t>
      </w:r>
    </w:p>
    <w:p w14:paraId="288DCED2" w14:textId="77777777" w:rsidR="00E81978" w:rsidRDefault="00E81978" w:rsidP="00D53088">
      <w:pPr>
        <w:rPr>
          <w:rtl/>
        </w:rPr>
      </w:pPr>
    </w:p>
    <w:p w14:paraId="634413E5" w14:textId="77777777" w:rsidR="00D53088" w:rsidRDefault="00D53088" w:rsidP="00D53088">
      <w:pPr>
        <w:rPr>
          <w:rtl/>
        </w:rPr>
      </w:pPr>
    </w:p>
    <w:p w14:paraId="45BC2E94" w14:textId="77777777" w:rsidR="00D53088" w:rsidRDefault="00D53088" w:rsidP="00D53088">
      <w:pPr>
        <w:rPr>
          <w:rtl/>
        </w:rPr>
      </w:pPr>
    </w:p>
    <w:p w14:paraId="5F53BD4E" w14:textId="77777777" w:rsidR="00D53088" w:rsidRDefault="00D53088" w:rsidP="00D53088">
      <w:pPr>
        <w:rPr>
          <w:rtl/>
        </w:rPr>
      </w:pPr>
    </w:p>
    <w:p w14:paraId="2A923580" w14:textId="77777777" w:rsidR="00D53088" w:rsidRDefault="00D53088" w:rsidP="00D53088">
      <w:pPr>
        <w:rPr>
          <w:rtl/>
        </w:rPr>
      </w:pPr>
    </w:p>
    <w:p w14:paraId="461B3303" w14:textId="77777777" w:rsidR="00D53088" w:rsidRDefault="00D53088" w:rsidP="00D53088">
      <w:pPr>
        <w:rPr>
          <w:rtl/>
        </w:rPr>
      </w:pPr>
    </w:p>
    <w:p w14:paraId="1C80C6D2" w14:textId="77777777" w:rsidR="00547148" w:rsidRDefault="00547148" w:rsidP="00D53088"/>
    <w:p w14:paraId="135819C5" w14:textId="77777777" w:rsidR="00547148" w:rsidRDefault="00547148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szCs w:val="24"/>
          <w:rtl/>
        </w:rPr>
        <w:id w:val="17478336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5E145E0" w14:textId="77777777" w:rsidR="00547148" w:rsidRPr="00497966" w:rsidRDefault="00497966" w:rsidP="00497966">
          <w:pPr>
            <w:pStyle w:val="TOCHeading"/>
            <w:bidi/>
            <w:rPr>
              <w:rFonts w:cs="B Nazanin+ Regular"/>
            </w:rPr>
          </w:pPr>
          <w:r w:rsidRPr="00497966">
            <w:rPr>
              <w:rFonts w:cs="B Nazanin+ Regular" w:hint="cs"/>
              <w:rtl/>
            </w:rPr>
            <w:t>فهرست مطالب</w:t>
          </w:r>
        </w:p>
        <w:p w14:paraId="1E427BC4" w14:textId="01A19EA6" w:rsidR="00497966" w:rsidRDefault="00547148" w:rsidP="00497966">
          <w:pPr>
            <w:pStyle w:val="TOC1"/>
            <w:tabs>
              <w:tab w:val="right" w:leader="dot" w:pos="9350"/>
            </w:tabs>
            <w:bidi/>
            <w:rPr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923996" w:history="1">
            <w:r w:rsidR="00497966" w:rsidRPr="00243227">
              <w:rPr>
                <w:rStyle w:val="Hyperlink"/>
                <w:rFonts w:cs="B Nazanin+ Regular"/>
                <w:noProof/>
                <w:rtl/>
              </w:rPr>
              <w:t xml:space="preserve">جبرانساز </w:t>
            </w:r>
            <w:r w:rsidR="00497966" w:rsidRPr="00243227">
              <w:rPr>
                <w:rStyle w:val="Hyperlink"/>
                <w:rFonts w:cs="B Nazanin+ Regular"/>
                <w:noProof/>
              </w:rPr>
              <w:t>PD</w:t>
            </w:r>
            <w:r w:rsidR="00497966">
              <w:rPr>
                <w:noProof/>
                <w:webHidden/>
              </w:rPr>
              <w:tab/>
            </w:r>
            <w:r w:rsidR="00497966">
              <w:rPr>
                <w:noProof/>
                <w:webHidden/>
              </w:rPr>
              <w:fldChar w:fldCharType="begin"/>
            </w:r>
            <w:r w:rsidR="00497966">
              <w:rPr>
                <w:noProof/>
                <w:webHidden/>
              </w:rPr>
              <w:instrText xml:space="preserve"> PAGEREF _Toc132923996 \h </w:instrText>
            </w:r>
            <w:r w:rsidR="00497966">
              <w:rPr>
                <w:noProof/>
                <w:webHidden/>
              </w:rPr>
            </w:r>
            <w:r w:rsidR="00497966">
              <w:rPr>
                <w:noProof/>
                <w:webHidden/>
              </w:rPr>
              <w:fldChar w:fldCharType="separate"/>
            </w:r>
            <w:r w:rsidR="00FB3126">
              <w:rPr>
                <w:noProof/>
                <w:webHidden/>
                <w:rtl/>
              </w:rPr>
              <w:t>3</w:t>
            </w:r>
            <w:r w:rsidR="00497966">
              <w:rPr>
                <w:noProof/>
                <w:webHidden/>
              </w:rPr>
              <w:fldChar w:fldCharType="end"/>
            </w:r>
          </w:hyperlink>
        </w:p>
        <w:p w14:paraId="7792DC6D" w14:textId="54B7BAD1" w:rsidR="00497966" w:rsidRDefault="00000000" w:rsidP="00497966">
          <w:pPr>
            <w:pStyle w:val="TOC2"/>
            <w:tabs>
              <w:tab w:val="right" w:leader="dot" w:pos="9350"/>
            </w:tabs>
            <w:bidi/>
            <w:rPr>
              <w:noProof/>
              <w:kern w:val="0"/>
              <w:sz w:val="22"/>
              <w:szCs w:val="22"/>
              <w:lang w:eastAsia="en-US"/>
            </w:rPr>
          </w:pPr>
          <w:hyperlink w:anchor="_Toc132923997" w:history="1">
            <w:r w:rsidR="00497966" w:rsidRPr="00243227">
              <w:rPr>
                <w:rStyle w:val="Hyperlink"/>
                <w:rFonts w:cs="B Nazanin+ Regular"/>
                <w:noProof/>
                <w:rtl/>
              </w:rPr>
              <w:t>مقدمه</w:t>
            </w:r>
            <w:r w:rsidR="00497966">
              <w:rPr>
                <w:noProof/>
                <w:webHidden/>
              </w:rPr>
              <w:tab/>
            </w:r>
            <w:r w:rsidR="00497966">
              <w:rPr>
                <w:noProof/>
                <w:webHidden/>
              </w:rPr>
              <w:fldChar w:fldCharType="begin"/>
            </w:r>
            <w:r w:rsidR="00497966">
              <w:rPr>
                <w:noProof/>
                <w:webHidden/>
              </w:rPr>
              <w:instrText xml:space="preserve"> PAGEREF _Toc132923997 \h </w:instrText>
            </w:r>
            <w:r w:rsidR="00497966">
              <w:rPr>
                <w:noProof/>
                <w:webHidden/>
              </w:rPr>
            </w:r>
            <w:r w:rsidR="00497966">
              <w:rPr>
                <w:noProof/>
                <w:webHidden/>
              </w:rPr>
              <w:fldChar w:fldCharType="separate"/>
            </w:r>
            <w:r w:rsidR="00FB3126">
              <w:rPr>
                <w:noProof/>
                <w:webHidden/>
                <w:rtl/>
              </w:rPr>
              <w:t>3</w:t>
            </w:r>
            <w:r w:rsidR="00497966">
              <w:rPr>
                <w:noProof/>
                <w:webHidden/>
              </w:rPr>
              <w:fldChar w:fldCharType="end"/>
            </w:r>
          </w:hyperlink>
        </w:p>
        <w:p w14:paraId="581F33B6" w14:textId="77787661" w:rsidR="00497966" w:rsidRDefault="00000000" w:rsidP="00497966">
          <w:pPr>
            <w:pStyle w:val="TOC2"/>
            <w:tabs>
              <w:tab w:val="right" w:leader="dot" w:pos="9350"/>
            </w:tabs>
            <w:bidi/>
            <w:rPr>
              <w:noProof/>
              <w:kern w:val="0"/>
              <w:sz w:val="22"/>
              <w:szCs w:val="22"/>
              <w:lang w:eastAsia="en-US"/>
            </w:rPr>
          </w:pPr>
          <w:hyperlink w:anchor="_Toc132923998" w:history="1">
            <w:r w:rsidR="00497966" w:rsidRPr="00243227">
              <w:rPr>
                <w:rStyle w:val="Hyperlink"/>
                <w:rFonts w:cs="B Nazanin+ Regular"/>
                <w:noProof/>
                <w:rtl/>
                <w:lang w:bidi="fa-IR"/>
              </w:rPr>
              <w:t>محاسبات</w:t>
            </w:r>
            <w:r w:rsidR="00497966">
              <w:rPr>
                <w:noProof/>
                <w:webHidden/>
              </w:rPr>
              <w:tab/>
            </w:r>
            <w:r w:rsidR="00497966">
              <w:rPr>
                <w:noProof/>
                <w:webHidden/>
              </w:rPr>
              <w:fldChar w:fldCharType="begin"/>
            </w:r>
            <w:r w:rsidR="00497966">
              <w:rPr>
                <w:noProof/>
                <w:webHidden/>
              </w:rPr>
              <w:instrText xml:space="preserve"> PAGEREF _Toc132923998 \h </w:instrText>
            </w:r>
            <w:r w:rsidR="00497966">
              <w:rPr>
                <w:noProof/>
                <w:webHidden/>
              </w:rPr>
            </w:r>
            <w:r w:rsidR="00497966">
              <w:rPr>
                <w:noProof/>
                <w:webHidden/>
              </w:rPr>
              <w:fldChar w:fldCharType="separate"/>
            </w:r>
            <w:r w:rsidR="00FB3126">
              <w:rPr>
                <w:noProof/>
                <w:webHidden/>
                <w:rtl/>
              </w:rPr>
              <w:t>3</w:t>
            </w:r>
            <w:r w:rsidR="00497966">
              <w:rPr>
                <w:noProof/>
                <w:webHidden/>
              </w:rPr>
              <w:fldChar w:fldCharType="end"/>
            </w:r>
          </w:hyperlink>
        </w:p>
        <w:p w14:paraId="400FBF88" w14:textId="51A885E7" w:rsidR="00497966" w:rsidRDefault="00000000" w:rsidP="00497966">
          <w:pPr>
            <w:pStyle w:val="TOC1"/>
            <w:tabs>
              <w:tab w:val="right" w:leader="dot" w:pos="9350"/>
            </w:tabs>
            <w:bidi/>
            <w:rPr>
              <w:noProof/>
              <w:kern w:val="0"/>
              <w:sz w:val="22"/>
              <w:szCs w:val="22"/>
              <w:lang w:eastAsia="en-US"/>
            </w:rPr>
          </w:pPr>
          <w:hyperlink w:anchor="_Toc132923999" w:history="1">
            <w:r w:rsidR="00497966" w:rsidRPr="00243227">
              <w:rPr>
                <w:rStyle w:val="Hyperlink"/>
                <w:rFonts w:cs="B Nazanin+ Regular"/>
                <w:noProof/>
                <w:rtl/>
                <w:lang w:bidi="fa-IR"/>
              </w:rPr>
              <w:t xml:space="preserve">جبرانساز </w:t>
            </w:r>
            <w:r w:rsidR="00497966" w:rsidRPr="00243227">
              <w:rPr>
                <w:rStyle w:val="Hyperlink"/>
                <w:rFonts w:cs="B Nazanin+ Regular"/>
                <w:noProof/>
                <w:lang w:bidi="fa-IR"/>
              </w:rPr>
              <w:t>Lead</w:t>
            </w:r>
            <w:r w:rsidR="00497966">
              <w:rPr>
                <w:noProof/>
                <w:webHidden/>
              </w:rPr>
              <w:tab/>
            </w:r>
            <w:r w:rsidR="00497966">
              <w:rPr>
                <w:noProof/>
                <w:webHidden/>
              </w:rPr>
              <w:fldChar w:fldCharType="begin"/>
            </w:r>
            <w:r w:rsidR="00497966">
              <w:rPr>
                <w:noProof/>
                <w:webHidden/>
              </w:rPr>
              <w:instrText xml:space="preserve"> PAGEREF _Toc132923999 \h </w:instrText>
            </w:r>
            <w:r w:rsidR="00497966">
              <w:rPr>
                <w:noProof/>
                <w:webHidden/>
              </w:rPr>
            </w:r>
            <w:r w:rsidR="00497966">
              <w:rPr>
                <w:noProof/>
                <w:webHidden/>
              </w:rPr>
              <w:fldChar w:fldCharType="separate"/>
            </w:r>
            <w:r w:rsidR="00FB3126">
              <w:rPr>
                <w:noProof/>
                <w:webHidden/>
                <w:rtl/>
              </w:rPr>
              <w:t>7</w:t>
            </w:r>
            <w:r w:rsidR="00497966">
              <w:rPr>
                <w:noProof/>
                <w:webHidden/>
              </w:rPr>
              <w:fldChar w:fldCharType="end"/>
            </w:r>
          </w:hyperlink>
        </w:p>
        <w:p w14:paraId="3733AC42" w14:textId="4A76A1EE" w:rsidR="00497966" w:rsidRDefault="00000000" w:rsidP="00497966">
          <w:pPr>
            <w:pStyle w:val="TOC2"/>
            <w:tabs>
              <w:tab w:val="right" w:leader="dot" w:pos="9350"/>
            </w:tabs>
            <w:bidi/>
            <w:rPr>
              <w:noProof/>
              <w:kern w:val="0"/>
              <w:sz w:val="22"/>
              <w:szCs w:val="22"/>
              <w:lang w:eastAsia="en-US"/>
            </w:rPr>
          </w:pPr>
          <w:hyperlink w:anchor="_Toc132924000" w:history="1">
            <w:r w:rsidR="00497966" w:rsidRPr="00243227">
              <w:rPr>
                <w:rStyle w:val="Hyperlink"/>
                <w:rFonts w:cs="B Nazanin+ Regular"/>
                <w:noProof/>
                <w:rtl/>
                <w:lang w:bidi="fa-IR"/>
              </w:rPr>
              <w:t>مقدمه</w:t>
            </w:r>
            <w:r w:rsidR="00497966">
              <w:rPr>
                <w:noProof/>
                <w:webHidden/>
              </w:rPr>
              <w:tab/>
            </w:r>
            <w:r w:rsidR="00497966">
              <w:rPr>
                <w:noProof/>
                <w:webHidden/>
              </w:rPr>
              <w:fldChar w:fldCharType="begin"/>
            </w:r>
            <w:r w:rsidR="00497966">
              <w:rPr>
                <w:noProof/>
                <w:webHidden/>
              </w:rPr>
              <w:instrText xml:space="preserve"> PAGEREF _Toc132924000 \h </w:instrText>
            </w:r>
            <w:r w:rsidR="00497966">
              <w:rPr>
                <w:noProof/>
                <w:webHidden/>
              </w:rPr>
            </w:r>
            <w:r w:rsidR="00497966">
              <w:rPr>
                <w:noProof/>
                <w:webHidden/>
              </w:rPr>
              <w:fldChar w:fldCharType="separate"/>
            </w:r>
            <w:r w:rsidR="00FB3126">
              <w:rPr>
                <w:noProof/>
                <w:webHidden/>
                <w:rtl/>
              </w:rPr>
              <w:t>7</w:t>
            </w:r>
            <w:r w:rsidR="00497966">
              <w:rPr>
                <w:noProof/>
                <w:webHidden/>
              </w:rPr>
              <w:fldChar w:fldCharType="end"/>
            </w:r>
          </w:hyperlink>
        </w:p>
        <w:p w14:paraId="54643060" w14:textId="5D347768" w:rsidR="00497966" w:rsidRDefault="00000000" w:rsidP="00497966">
          <w:pPr>
            <w:pStyle w:val="TOC2"/>
            <w:tabs>
              <w:tab w:val="right" w:leader="dot" w:pos="9350"/>
            </w:tabs>
            <w:bidi/>
            <w:rPr>
              <w:noProof/>
              <w:kern w:val="0"/>
              <w:sz w:val="22"/>
              <w:szCs w:val="22"/>
              <w:lang w:eastAsia="en-US"/>
            </w:rPr>
          </w:pPr>
          <w:hyperlink w:anchor="_Toc132924001" w:history="1">
            <w:r w:rsidR="00497966" w:rsidRPr="00243227">
              <w:rPr>
                <w:rStyle w:val="Hyperlink"/>
                <w:rFonts w:cs="B Nazanin+ Regular"/>
                <w:noProof/>
                <w:rtl/>
                <w:lang w:bidi="fa-IR"/>
              </w:rPr>
              <w:t>محاسبات</w:t>
            </w:r>
            <w:r w:rsidR="00497966">
              <w:rPr>
                <w:noProof/>
                <w:webHidden/>
              </w:rPr>
              <w:tab/>
            </w:r>
            <w:r w:rsidR="00497966">
              <w:rPr>
                <w:noProof/>
                <w:webHidden/>
              </w:rPr>
              <w:fldChar w:fldCharType="begin"/>
            </w:r>
            <w:r w:rsidR="00497966">
              <w:rPr>
                <w:noProof/>
                <w:webHidden/>
              </w:rPr>
              <w:instrText xml:space="preserve"> PAGEREF _Toc132924001 \h </w:instrText>
            </w:r>
            <w:r w:rsidR="00497966">
              <w:rPr>
                <w:noProof/>
                <w:webHidden/>
              </w:rPr>
            </w:r>
            <w:r w:rsidR="00497966">
              <w:rPr>
                <w:noProof/>
                <w:webHidden/>
              </w:rPr>
              <w:fldChar w:fldCharType="separate"/>
            </w:r>
            <w:r w:rsidR="00FB3126">
              <w:rPr>
                <w:noProof/>
                <w:webHidden/>
                <w:rtl/>
              </w:rPr>
              <w:t>7</w:t>
            </w:r>
            <w:r w:rsidR="00497966">
              <w:rPr>
                <w:noProof/>
                <w:webHidden/>
              </w:rPr>
              <w:fldChar w:fldCharType="end"/>
            </w:r>
          </w:hyperlink>
        </w:p>
        <w:p w14:paraId="22A0A8E5" w14:textId="622FEE37" w:rsidR="00497966" w:rsidRDefault="00000000" w:rsidP="00497966">
          <w:pPr>
            <w:pStyle w:val="TOC2"/>
            <w:tabs>
              <w:tab w:val="right" w:leader="dot" w:pos="9350"/>
            </w:tabs>
            <w:bidi/>
            <w:rPr>
              <w:noProof/>
              <w:kern w:val="0"/>
              <w:sz w:val="22"/>
              <w:szCs w:val="22"/>
              <w:lang w:eastAsia="en-US"/>
            </w:rPr>
          </w:pPr>
          <w:hyperlink w:anchor="_Toc132924002" w:history="1">
            <w:r w:rsidR="00497966" w:rsidRPr="00243227">
              <w:rPr>
                <w:rStyle w:val="Hyperlink"/>
                <w:rFonts w:cs="B Nazanin+ Regular"/>
                <w:noProof/>
                <w:rtl/>
                <w:lang w:bidi="fa-IR"/>
              </w:rPr>
              <w:t>کدنو</w:t>
            </w:r>
            <w:r w:rsidR="00497966" w:rsidRPr="00243227">
              <w:rPr>
                <w:rStyle w:val="Hyperlink"/>
                <w:rFonts w:cs="B Nazanin+ Regular" w:hint="cs"/>
                <w:noProof/>
                <w:rtl/>
                <w:lang w:bidi="fa-IR"/>
              </w:rPr>
              <w:t>ی</w:t>
            </w:r>
            <w:r w:rsidR="00497966" w:rsidRPr="00243227">
              <w:rPr>
                <w:rStyle w:val="Hyperlink"/>
                <w:rFonts w:cs="B Nazanin+ Regular" w:hint="eastAsia"/>
                <w:noProof/>
                <w:rtl/>
                <w:lang w:bidi="fa-IR"/>
              </w:rPr>
              <w:t>س</w:t>
            </w:r>
            <w:r w:rsidR="00497966" w:rsidRPr="00243227">
              <w:rPr>
                <w:rStyle w:val="Hyperlink"/>
                <w:rFonts w:cs="B Nazanin+ Regular" w:hint="cs"/>
                <w:noProof/>
                <w:rtl/>
                <w:lang w:bidi="fa-IR"/>
              </w:rPr>
              <w:t>ی</w:t>
            </w:r>
            <w:r w:rsidR="00497966">
              <w:rPr>
                <w:noProof/>
                <w:webHidden/>
              </w:rPr>
              <w:tab/>
            </w:r>
            <w:r w:rsidR="00497966">
              <w:rPr>
                <w:noProof/>
                <w:webHidden/>
              </w:rPr>
              <w:fldChar w:fldCharType="begin"/>
            </w:r>
            <w:r w:rsidR="00497966">
              <w:rPr>
                <w:noProof/>
                <w:webHidden/>
              </w:rPr>
              <w:instrText xml:space="preserve"> PAGEREF _Toc132924002 \h </w:instrText>
            </w:r>
            <w:r w:rsidR="00497966">
              <w:rPr>
                <w:noProof/>
                <w:webHidden/>
              </w:rPr>
            </w:r>
            <w:r w:rsidR="00497966">
              <w:rPr>
                <w:noProof/>
                <w:webHidden/>
              </w:rPr>
              <w:fldChar w:fldCharType="separate"/>
            </w:r>
            <w:r w:rsidR="00FB3126">
              <w:rPr>
                <w:noProof/>
                <w:webHidden/>
                <w:rtl/>
              </w:rPr>
              <w:t>8</w:t>
            </w:r>
            <w:r w:rsidR="00497966">
              <w:rPr>
                <w:noProof/>
                <w:webHidden/>
              </w:rPr>
              <w:fldChar w:fldCharType="end"/>
            </w:r>
          </w:hyperlink>
        </w:p>
        <w:p w14:paraId="087C20C0" w14:textId="1FD3E03F" w:rsidR="00497966" w:rsidRDefault="00000000" w:rsidP="00497966">
          <w:pPr>
            <w:pStyle w:val="TOC1"/>
            <w:tabs>
              <w:tab w:val="right" w:leader="dot" w:pos="9350"/>
            </w:tabs>
            <w:bidi/>
            <w:rPr>
              <w:noProof/>
              <w:kern w:val="0"/>
              <w:sz w:val="22"/>
              <w:szCs w:val="22"/>
              <w:lang w:eastAsia="en-US"/>
            </w:rPr>
          </w:pPr>
          <w:hyperlink w:anchor="_Toc132924003" w:history="1">
            <w:r w:rsidR="00497966" w:rsidRPr="00243227">
              <w:rPr>
                <w:rStyle w:val="Hyperlink"/>
                <w:rFonts w:cs="B Nazanin+ Regular"/>
                <w:noProof/>
                <w:rtl/>
                <w:lang w:bidi="fa-IR"/>
              </w:rPr>
              <w:t xml:space="preserve">جبرانساز </w:t>
            </w:r>
            <w:r w:rsidR="00497966" w:rsidRPr="00243227">
              <w:rPr>
                <w:rStyle w:val="Hyperlink"/>
                <w:rFonts w:cs="B Nazanin+ Regular"/>
                <w:noProof/>
                <w:lang w:bidi="fa-IR"/>
              </w:rPr>
              <w:t>PI</w:t>
            </w:r>
            <w:r w:rsidR="00497966">
              <w:rPr>
                <w:noProof/>
                <w:webHidden/>
              </w:rPr>
              <w:tab/>
            </w:r>
            <w:r w:rsidR="00497966">
              <w:rPr>
                <w:noProof/>
                <w:webHidden/>
              </w:rPr>
              <w:fldChar w:fldCharType="begin"/>
            </w:r>
            <w:r w:rsidR="00497966">
              <w:rPr>
                <w:noProof/>
                <w:webHidden/>
              </w:rPr>
              <w:instrText xml:space="preserve"> PAGEREF _Toc132924003 \h </w:instrText>
            </w:r>
            <w:r w:rsidR="00497966">
              <w:rPr>
                <w:noProof/>
                <w:webHidden/>
              </w:rPr>
            </w:r>
            <w:r w:rsidR="00497966">
              <w:rPr>
                <w:noProof/>
                <w:webHidden/>
              </w:rPr>
              <w:fldChar w:fldCharType="separate"/>
            </w:r>
            <w:r w:rsidR="00FB3126">
              <w:rPr>
                <w:noProof/>
                <w:webHidden/>
                <w:rtl/>
              </w:rPr>
              <w:t>16</w:t>
            </w:r>
            <w:r w:rsidR="00497966">
              <w:rPr>
                <w:noProof/>
                <w:webHidden/>
              </w:rPr>
              <w:fldChar w:fldCharType="end"/>
            </w:r>
          </w:hyperlink>
        </w:p>
        <w:p w14:paraId="1D012B23" w14:textId="496EA4F6" w:rsidR="00497966" w:rsidRDefault="00000000" w:rsidP="00497966">
          <w:pPr>
            <w:pStyle w:val="TOC2"/>
            <w:tabs>
              <w:tab w:val="right" w:leader="dot" w:pos="9350"/>
            </w:tabs>
            <w:bidi/>
            <w:rPr>
              <w:noProof/>
              <w:kern w:val="0"/>
              <w:sz w:val="22"/>
              <w:szCs w:val="22"/>
              <w:lang w:eastAsia="en-US"/>
            </w:rPr>
          </w:pPr>
          <w:hyperlink w:anchor="_Toc132924004" w:history="1">
            <w:r w:rsidR="00497966" w:rsidRPr="00243227">
              <w:rPr>
                <w:rStyle w:val="Hyperlink"/>
                <w:rFonts w:cs="B Nazanin+ Regular"/>
                <w:noProof/>
                <w:rtl/>
                <w:lang w:bidi="fa-IR"/>
              </w:rPr>
              <w:t>مقدمه</w:t>
            </w:r>
            <w:r w:rsidR="00497966">
              <w:rPr>
                <w:noProof/>
                <w:webHidden/>
              </w:rPr>
              <w:tab/>
            </w:r>
            <w:r w:rsidR="00497966">
              <w:rPr>
                <w:noProof/>
                <w:webHidden/>
              </w:rPr>
              <w:fldChar w:fldCharType="begin"/>
            </w:r>
            <w:r w:rsidR="00497966">
              <w:rPr>
                <w:noProof/>
                <w:webHidden/>
              </w:rPr>
              <w:instrText xml:space="preserve"> PAGEREF _Toc132924004 \h </w:instrText>
            </w:r>
            <w:r w:rsidR="00497966">
              <w:rPr>
                <w:noProof/>
                <w:webHidden/>
              </w:rPr>
            </w:r>
            <w:r w:rsidR="00497966">
              <w:rPr>
                <w:noProof/>
                <w:webHidden/>
              </w:rPr>
              <w:fldChar w:fldCharType="separate"/>
            </w:r>
            <w:r w:rsidR="00FB3126">
              <w:rPr>
                <w:noProof/>
                <w:webHidden/>
                <w:rtl/>
              </w:rPr>
              <w:t>16</w:t>
            </w:r>
            <w:r w:rsidR="00497966">
              <w:rPr>
                <w:noProof/>
                <w:webHidden/>
              </w:rPr>
              <w:fldChar w:fldCharType="end"/>
            </w:r>
          </w:hyperlink>
        </w:p>
        <w:p w14:paraId="50E098D5" w14:textId="0E8EF575" w:rsidR="00497966" w:rsidRDefault="00000000" w:rsidP="00497966">
          <w:pPr>
            <w:pStyle w:val="TOC2"/>
            <w:tabs>
              <w:tab w:val="right" w:leader="dot" w:pos="9350"/>
            </w:tabs>
            <w:bidi/>
            <w:rPr>
              <w:noProof/>
              <w:kern w:val="0"/>
              <w:sz w:val="22"/>
              <w:szCs w:val="22"/>
              <w:lang w:eastAsia="en-US"/>
            </w:rPr>
          </w:pPr>
          <w:hyperlink w:anchor="_Toc132924005" w:history="1">
            <w:r w:rsidR="00497966" w:rsidRPr="00243227">
              <w:rPr>
                <w:rStyle w:val="Hyperlink"/>
                <w:rFonts w:cs="B Nazanin+ Regular"/>
                <w:noProof/>
                <w:rtl/>
                <w:lang w:bidi="fa-IR"/>
              </w:rPr>
              <w:t>طراح</w:t>
            </w:r>
            <w:r w:rsidR="00497966" w:rsidRPr="00243227">
              <w:rPr>
                <w:rStyle w:val="Hyperlink"/>
                <w:rFonts w:cs="B Nazanin+ Regular" w:hint="cs"/>
                <w:noProof/>
                <w:rtl/>
                <w:lang w:bidi="fa-IR"/>
              </w:rPr>
              <w:t>ی</w:t>
            </w:r>
            <w:r w:rsidR="00497966" w:rsidRPr="00243227">
              <w:rPr>
                <w:rStyle w:val="Hyperlink"/>
                <w:rFonts w:cs="B Nazanin+ Regular"/>
                <w:noProof/>
                <w:rtl/>
                <w:lang w:bidi="fa-IR"/>
              </w:rPr>
              <w:t>:</w:t>
            </w:r>
            <w:r w:rsidR="00497966">
              <w:rPr>
                <w:noProof/>
                <w:webHidden/>
              </w:rPr>
              <w:tab/>
            </w:r>
            <w:r w:rsidR="00497966">
              <w:rPr>
                <w:noProof/>
                <w:webHidden/>
              </w:rPr>
              <w:fldChar w:fldCharType="begin"/>
            </w:r>
            <w:r w:rsidR="00497966">
              <w:rPr>
                <w:noProof/>
                <w:webHidden/>
              </w:rPr>
              <w:instrText xml:space="preserve"> PAGEREF _Toc132924005 \h </w:instrText>
            </w:r>
            <w:r w:rsidR="00497966">
              <w:rPr>
                <w:noProof/>
                <w:webHidden/>
              </w:rPr>
            </w:r>
            <w:r w:rsidR="00497966">
              <w:rPr>
                <w:noProof/>
                <w:webHidden/>
              </w:rPr>
              <w:fldChar w:fldCharType="separate"/>
            </w:r>
            <w:r w:rsidR="00FB3126">
              <w:rPr>
                <w:noProof/>
                <w:webHidden/>
                <w:rtl/>
              </w:rPr>
              <w:t>17</w:t>
            </w:r>
            <w:r w:rsidR="00497966">
              <w:rPr>
                <w:noProof/>
                <w:webHidden/>
              </w:rPr>
              <w:fldChar w:fldCharType="end"/>
            </w:r>
          </w:hyperlink>
        </w:p>
        <w:p w14:paraId="53540948" w14:textId="3742CD05" w:rsidR="00497966" w:rsidRDefault="00000000" w:rsidP="00497966">
          <w:pPr>
            <w:pStyle w:val="TOC2"/>
            <w:tabs>
              <w:tab w:val="right" w:leader="dot" w:pos="9350"/>
            </w:tabs>
            <w:bidi/>
            <w:rPr>
              <w:noProof/>
              <w:kern w:val="0"/>
              <w:sz w:val="22"/>
              <w:szCs w:val="22"/>
              <w:lang w:eastAsia="en-US"/>
            </w:rPr>
          </w:pPr>
          <w:hyperlink w:anchor="_Toc132924006" w:history="1">
            <w:r w:rsidR="00497966" w:rsidRPr="00243227">
              <w:rPr>
                <w:rStyle w:val="Hyperlink"/>
                <w:rFonts w:cs="B Nazanin+ Regular"/>
                <w:noProof/>
                <w:rtl/>
                <w:lang w:bidi="fa-IR"/>
              </w:rPr>
              <w:t>کدنو</w:t>
            </w:r>
            <w:r w:rsidR="00497966" w:rsidRPr="00243227">
              <w:rPr>
                <w:rStyle w:val="Hyperlink"/>
                <w:rFonts w:cs="B Nazanin+ Regular" w:hint="cs"/>
                <w:noProof/>
                <w:rtl/>
                <w:lang w:bidi="fa-IR"/>
              </w:rPr>
              <w:t>ی</w:t>
            </w:r>
            <w:r w:rsidR="00497966" w:rsidRPr="00243227">
              <w:rPr>
                <w:rStyle w:val="Hyperlink"/>
                <w:rFonts w:cs="B Nazanin+ Regular" w:hint="eastAsia"/>
                <w:noProof/>
                <w:rtl/>
                <w:lang w:bidi="fa-IR"/>
              </w:rPr>
              <w:t>س</w:t>
            </w:r>
            <w:r w:rsidR="00497966" w:rsidRPr="00243227">
              <w:rPr>
                <w:rStyle w:val="Hyperlink"/>
                <w:rFonts w:cs="B Nazanin+ Regular" w:hint="cs"/>
                <w:noProof/>
                <w:rtl/>
                <w:lang w:bidi="fa-IR"/>
              </w:rPr>
              <w:t>ی</w:t>
            </w:r>
            <w:r w:rsidR="00497966">
              <w:rPr>
                <w:noProof/>
                <w:webHidden/>
              </w:rPr>
              <w:tab/>
            </w:r>
            <w:r w:rsidR="00497966">
              <w:rPr>
                <w:noProof/>
                <w:webHidden/>
              </w:rPr>
              <w:fldChar w:fldCharType="begin"/>
            </w:r>
            <w:r w:rsidR="00497966">
              <w:rPr>
                <w:noProof/>
                <w:webHidden/>
              </w:rPr>
              <w:instrText xml:space="preserve"> PAGEREF _Toc132924006 \h </w:instrText>
            </w:r>
            <w:r w:rsidR="00497966">
              <w:rPr>
                <w:noProof/>
                <w:webHidden/>
              </w:rPr>
            </w:r>
            <w:r w:rsidR="00497966">
              <w:rPr>
                <w:noProof/>
                <w:webHidden/>
              </w:rPr>
              <w:fldChar w:fldCharType="separate"/>
            </w:r>
            <w:r w:rsidR="00FB3126">
              <w:rPr>
                <w:noProof/>
                <w:webHidden/>
                <w:rtl/>
              </w:rPr>
              <w:t>17</w:t>
            </w:r>
            <w:r w:rsidR="00497966">
              <w:rPr>
                <w:noProof/>
                <w:webHidden/>
              </w:rPr>
              <w:fldChar w:fldCharType="end"/>
            </w:r>
          </w:hyperlink>
        </w:p>
        <w:p w14:paraId="59F4EA31" w14:textId="18B00A34" w:rsidR="00497966" w:rsidRDefault="00000000" w:rsidP="00497966">
          <w:pPr>
            <w:pStyle w:val="TOC1"/>
            <w:tabs>
              <w:tab w:val="right" w:leader="dot" w:pos="9350"/>
            </w:tabs>
            <w:bidi/>
            <w:rPr>
              <w:noProof/>
              <w:kern w:val="0"/>
              <w:sz w:val="22"/>
              <w:szCs w:val="22"/>
              <w:lang w:eastAsia="en-US"/>
            </w:rPr>
          </w:pPr>
          <w:hyperlink w:anchor="_Toc132924007" w:history="1">
            <w:r w:rsidR="00497966" w:rsidRPr="00243227">
              <w:rPr>
                <w:rStyle w:val="Hyperlink"/>
                <w:rFonts w:ascii="Helvetica" w:eastAsia="Times New Roman" w:hAnsi="Helvetica" w:cs="Times New Roman"/>
                <w:b/>
                <w:noProof/>
                <w:lang w:eastAsia="en-US"/>
              </w:rPr>
              <w:t>First section</w:t>
            </w:r>
            <w:r w:rsidR="00497966">
              <w:rPr>
                <w:noProof/>
                <w:webHidden/>
              </w:rPr>
              <w:tab/>
            </w:r>
            <w:r w:rsidR="00497966">
              <w:rPr>
                <w:noProof/>
                <w:webHidden/>
              </w:rPr>
              <w:fldChar w:fldCharType="begin"/>
            </w:r>
            <w:r w:rsidR="00497966">
              <w:rPr>
                <w:noProof/>
                <w:webHidden/>
              </w:rPr>
              <w:instrText xml:space="preserve"> PAGEREF _Toc132924007 \h </w:instrText>
            </w:r>
            <w:r w:rsidR="00497966">
              <w:rPr>
                <w:noProof/>
                <w:webHidden/>
              </w:rPr>
            </w:r>
            <w:r w:rsidR="00497966">
              <w:rPr>
                <w:noProof/>
                <w:webHidden/>
              </w:rPr>
              <w:fldChar w:fldCharType="separate"/>
            </w:r>
            <w:r w:rsidR="00FB3126">
              <w:rPr>
                <w:noProof/>
                <w:webHidden/>
                <w:rtl/>
              </w:rPr>
              <w:t>17</w:t>
            </w:r>
            <w:r w:rsidR="00497966">
              <w:rPr>
                <w:noProof/>
                <w:webHidden/>
              </w:rPr>
              <w:fldChar w:fldCharType="end"/>
            </w:r>
          </w:hyperlink>
        </w:p>
        <w:p w14:paraId="23C94E3E" w14:textId="4AC3B45D" w:rsidR="00497966" w:rsidRDefault="00000000" w:rsidP="00497966">
          <w:pPr>
            <w:pStyle w:val="TOC1"/>
            <w:tabs>
              <w:tab w:val="right" w:leader="dot" w:pos="9350"/>
            </w:tabs>
            <w:bidi/>
            <w:rPr>
              <w:noProof/>
              <w:kern w:val="0"/>
              <w:sz w:val="22"/>
              <w:szCs w:val="22"/>
              <w:lang w:eastAsia="en-US"/>
            </w:rPr>
          </w:pPr>
          <w:hyperlink w:anchor="_Toc132924008" w:history="1">
            <w:r w:rsidR="00497966" w:rsidRPr="00243227">
              <w:rPr>
                <w:rStyle w:val="Hyperlink"/>
                <w:rFonts w:ascii="Helvetica" w:eastAsia="Times New Roman" w:hAnsi="Helvetica" w:cs="Times New Roman"/>
                <w:b/>
                <w:noProof/>
                <w:lang w:eastAsia="en-US"/>
              </w:rPr>
              <w:t>Second Section</w:t>
            </w:r>
            <w:r w:rsidR="00497966">
              <w:rPr>
                <w:noProof/>
                <w:webHidden/>
              </w:rPr>
              <w:tab/>
            </w:r>
            <w:r w:rsidR="00497966">
              <w:rPr>
                <w:noProof/>
                <w:webHidden/>
              </w:rPr>
              <w:fldChar w:fldCharType="begin"/>
            </w:r>
            <w:r w:rsidR="00497966">
              <w:rPr>
                <w:noProof/>
                <w:webHidden/>
              </w:rPr>
              <w:instrText xml:space="preserve"> PAGEREF _Toc132924008 \h </w:instrText>
            </w:r>
            <w:r w:rsidR="00497966">
              <w:rPr>
                <w:noProof/>
                <w:webHidden/>
              </w:rPr>
            </w:r>
            <w:r w:rsidR="00497966">
              <w:rPr>
                <w:noProof/>
                <w:webHidden/>
              </w:rPr>
              <w:fldChar w:fldCharType="separate"/>
            </w:r>
            <w:r w:rsidR="00FB3126">
              <w:rPr>
                <w:noProof/>
                <w:webHidden/>
                <w:rtl/>
              </w:rPr>
              <w:t>17</w:t>
            </w:r>
            <w:r w:rsidR="00497966">
              <w:rPr>
                <w:noProof/>
                <w:webHidden/>
              </w:rPr>
              <w:fldChar w:fldCharType="end"/>
            </w:r>
          </w:hyperlink>
        </w:p>
        <w:p w14:paraId="7CCB5E56" w14:textId="77777777" w:rsidR="00547148" w:rsidRDefault="00547148" w:rsidP="00497966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EF03D4" w14:textId="77777777" w:rsidR="00547148" w:rsidRDefault="00547148" w:rsidP="00D53088"/>
    <w:p w14:paraId="0C7295CA" w14:textId="77777777" w:rsidR="00D53088" w:rsidRPr="00D53088" w:rsidRDefault="00547148" w:rsidP="00547148">
      <w:r>
        <w:br w:type="page"/>
      </w:r>
    </w:p>
    <w:p w14:paraId="22E91B96" w14:textId="77777777" w:rsidR="00E81978" w:rsidRPr="00D53088" w:rsidRDefault="00B515BE" w:rsidP="00547148">
      <w:pPr>
        <w:pStyle w:val="Heading1"/>
        <w:bidi/>
        <w:rPr>
          <w:rFonts w:cs="B Nazanin+ Regular"/>
          <w:rtl/>
          <w:lang w:bidi="fa-IR"/>
        </w:rPr>
      </w:pPr>
      <w:bookmarkStart w:id="0" w:name="_Toc132923996"/>
      <w:r>
        <w:rPr>
          <w:rFonts w:cs="B Nazanin+ Regular" w:hint="cs"/>
          <w:rtl/>
        </w:rPr>
        <w:lastRenderedPageBreak/>
        <w:t>جبران</w:t>
      </w:r>
      <w:r w:rsidR="00222188">
        <w:rPr>
          <w:rFonts w:cs="B Nazanin+ Regular" w:hint="cs"/>
          <w:rtl/>
        </w:rPr>
        <w:t>‌</w:t>
      </w:r>
      <w:r>
        <w:rPr>
          <w:rFonts w:cs="B Nazanin+ Regular" w:hint="cs"/>
          <w:rtl/>
        </w:rPr>
        <w:t>ساز</w:t>
      </w:r>
      <w:r w:rsidR="00547148">
        <w:rPr>
          <w:rFonts w:cs="B Nazanin+ Regular" w:hint="cs"/>
          <w:rtl/>
        </w:rPr>
        <w:t xml:space="preserve"> </w:t>
      </w:r>
      <w:r w:rsidR="00547148">
        <w:rPr>
          <w:rFonts w:cs="B Nazanin+ Regular"/>
        </w:rPr>
        <w:t>PD</w:t>
      </w:r>
      <w:bookmarkEnd w:id="0"/>
    </w:p>
    <w:p w14:paraId="63D3FB9E" w14:textId="77777777" w:rsidR="00E81978" w:rsidRDefault="00547148" w:rsidP="00547148">
      <w:pPr>
        <w:bidi/>
        <w:rPr>
          <w:rFonts w:cs="B Nazanin+ Regular"/>
          <w:rtl/>
          <w:lang w:bidi="fa-IR"/>
        </w:rPr>
      </w:pPr>
      <w:r>
        <w:rPr>
          <w:rFonts w:cs="B Nazanin+ Regular" w:hint="cs"/>
          <w:rtl/>
        </w:rPr>
        <w:t xml:space="preserve">هدف از این طراحی و آزمایش پیاده سازی یک کنترل کننده </w:t>
      </w:r>
      <w:r>
        <w:rPr>
          <w:rFonts w:cs="B Nazanin+ Regular"/>
        </w:rPr>
        <w:t>PD</w:t>
      </w:r>
      <w:r>
        <w:rPr>
          <w:rFonts w:cs="B Nazanin+ Regular" w:hint="cs"/>
          <w:rtl/>
          <w:lang w:bidi="fa-IR"/>
        </w:rPr>
        <w:t xml:space="preserve"> برای سیستم یک </w:t>
      </w:r>
      <w:proofErr w:type="spellStart"/>
      <w:r>
        <w:rPr>
          <w:rFonts w:cs="B Nazanin+ Regular" w:hint="cs"/>
          <w:rtl/>
          <w:lang w:bidi="fa-IR"/>
        </w:rPr>
        <w:t>سروو</w:t>
      </w:r>
      <w:proofErr w:type="spellEnd"/>
      <w:r>
        <w:rPr>
          <w:rFonts w:cs="B Nazanin+ Regular" w:hint="cs"/>
          <w:rtl/>
          <w:lang w:bidi="fa-IR"/>
        </w:rPr>
        <w:t xml:space="preserve"> موتور است. مطلوب است </w:t>
      </w:r>
      <w:r w:rsidR="00B515BE">
        <w:rPr>
          <w:rFonts w:cs="B Nazanin+ Regular" w:hint="cs"/>
          <w:rtl/>
          <w:lang w:bidi="fa-IR"/>
        </w:rPr>
        <w:t>اگر ورودی پله باشد،</w:t>
      </w:r>
      <w:r>
        <w:rPr>
          <w:rFonts w:cs="B Nazanin+ Regular" w:hint="cs"/>
          <w:rtl/>
          <w:lang w:bidi="fa-IR"/>
        </w:rPr>
        <w:t xml:space="preserve"> درصد بالا زدگی کمتر از ٪۵ و زمان نشست ۰.۱ ثانیه باشد.</w:t>
      </w:r>
    </w:p>
    <w:p w14:paraId="5668CA18" w14:textId="77777777" w:rsidR="00547148" w:rsidRDefault="00547148" w:rsidP="00547148">
      <w:pPr>
        <w:pStyle w:val="Heading2"/>
        <w:bidi/>
        <w:rPr>
          <w:rFonts w:cs="B Nazanin+ Regular"/>
          <w:rtl/>
        </w:rPr>
      </w:pPr>
      <w:bookmarkStart w:id="1" w:name="_Toc132923997"/>
      <w:r w:rsidRPr="00547148">
        <w:rPr>
          <w:rFonts w:cs="B Nazanin+ Regular" w:hint="cs"/>
          <w:rtl/>
        </w:rPr>
        <w:t>م</w:t>
      </w:r>
      <w:r w:rsidR="00520C95">
        <w:rPr>
          <w:rFonts w:cs="B Nazanin+ Regular" w:hint="cs"/>
          <w:rtl/>
        </w:rPr>
        <w:t>قدمه</w:t>
      </w:r>
      <w:bookmarkEnd w:id="1"/>
    </w:p>
    <w:p w14:paraId="0D1DD190" w14:textId="77777777" w:rsidR="00547148" w:rsidRDefault="00547148" w:rsidP="00547148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3AFEFAC0" wp14:editId="62E65EEE">
            <wp:extent cx="3954780" cy="1226820"/>
            <wp:effectExtent l="0" t="0" r="7620" b="0"/>
            <wp:docPr id="1" name="Picture 1" descr="Control Tutorials for MATLAB and Simulink - Introduction: PID Controller 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rol Tutorials for MATLAB and Simulink - Introduction: PID Controller  Desig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0" t="15355" r="8292" b="21260"/>
                    <a:stretch/>
                  </pic:blipFill>
                  <pic:spPr bwMode="auto">
                    <a:xfrm>
                      <a:off x="0" y="0"/>
                      <a:ext cx="39547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D48CB" w14:textId="77777777" w:rsidR="00547148" w:rsidRDefault="00547148" w:rsidP="00547148">
      <w:pPr>
        <w:bidi/>
        <w:rPr>
          <w:rFonts w:cs="B Nazanin+ Regular"/>
          <w:rtl/>
          <w:lang w:bidi="fa-IR"/>
        </w:rPr>
      </w:pPr>
      <w:r>
        <w:rPr>
          <w:rFonts w:cs="B Nazanin+ Regular" w:hint="cs"/>
          <w:rtl/>
          <w:lang w:bidi="fa-IR"/>
        </w:rPr>
        <w:t>به تر</w:t>
      </w:r>
      <w:r w:rsidR="00B515BE">
        <w:rPr>
          <w:rFonts w:cs="B Nazanin+ Regular" w:hint="cs"/>
          <w:rtl/>
          <w:lang w:bidi="fa-IR"/>
        </w:rPr>
        <w:t>تیب خواهیم داشت:</w:t>
      </w:r>
    </w:p>
    <w:p w14:paraId="4EDE7886" w14:textId="77777777" w:rsidR="00B515BE" w:rsidRPr="00B515BE" w:rsidRDefault="00B515BE" w:rsidP="00B515BE">
      <w:pPr>
        <w:rPr>
          <w:rFonts w:cs="B Nazanin+ Regular"/>
          <w:rtl/>
          <w:lang w:bidi="fa-IR"/>
        </w:rPr>
      </w:pPr>
      <m:oMathPara>
        <m:oMath>
          <m:r>
            <w:rPr>
              <w:rFonts w:ascii="Cambria Math" w:hAnsi="Cambria Math" w:cs="B Nazanin+ Regular"/>
              <w:lang w:bidi="fa-IR"/>
            </w:rPr>
            <m:t>r=u</m:t>
          </m:r>
          <m:d>
            <m:d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+ Regular"/>
                  <w:lang w:bidi="fa-IR"/>
                </w:rPr>
                <m:t>t</m:t>
              </m:r>
            </m:e>
          </m:d>
          <m:r>
            <w:rPr>
              <w:rFonts w:ascii="Cambria Math" w:hAnsi="Cambria Math" w:cs="B Nazanin+ Regular"/>
              <w:lang w:bidi="fa-IR"/>
            </w:rPr>
            <m:t>, R</m:t>
          </m:r>
          <m:d>
            <m:d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+ Regular"/>
                  <w:lang w:bidi="fa-IR"/>
                </w:rPr>
                <m:t>s</m:t>
              </m:r>
            </m:e>
          </m:d>
          <m:r>
            <w:rPr>
              <w:rFonts w:ascii="Cambria Math" w:hAnsi="Cambria Math" w:cs="B Nazanin+ Regular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+ Regular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+ Regular"/>
                  <w:lang w:bidi="fa-IR"/>
                </w:rPr>
                <m:t>s</m:t>
              </m:r>
            </m:den>
          </m:f>
        </m:oMath>
      </m:oMathPara>
    </w:p>
    <w:p w14:paraId="47C29248" w14:textId="77777777" w:rsidR="00B515BE" w:rsidRPr="00B515BE" w:rsidRDefault="00B515BE" w:rsidP="00B515BE">
      <w:pPr>
        <w:rPr>
          <w:rFonts w:cs="B Nazanin+ Regular"/>
          <w:lang w:bidi="fa-IR"/>
        </w:rPr>
      </w:pPr>
      <m:oMathPara>
        <m:oMath>
          <m:r>
            <w:rPr>
              <w:rFonts w:ascii="Cambria Math" w:hAnsi="Cambria Math" w:cs="B Nazanin+ Regular"/>
              <w:lang w:bidi="fa-IR"/>
            </w:rPr>
            <m:t>c</m:t>
          </m:r>
          <m:d>
            <m:d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+ Regular"/>
                  <w:lang w:bidi="fa-IR"/>
                </w:rPr>
                <m:t>t</m:t>
              </m:r>
            </m:e>
          </m:d>
          <m:r>
            <w:rPr>
              <w:rFonts w:ascii="Cambria Math" w:hAnsi="Cambria Math" w:cs="B Nazanin+ Regular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+ Regular"/>
                  <w:lang w:bidi="fa-IR"/>
                </w:rPr>
                <m:t>K</m:t>
              </m:r>
            </m:e>
            <m:sub>
              <m:r>
                <w:rPr>
                  <w:rFonts w:ascii="Cambria Math" w:hAnsi="Cambria Math" w:cs="B Nazanin+ Regular"/>
                  <w:lang w:bidi="fa-IR"/>
                </w:rPr>
                <m:t>p</m:t>
              </m:r>
            </m:sub>
          </m:sSub>
          <m:r>
            <w:rPr>
              <w:rFonts w:ascii="Cambria Math" w:hAnsi="Cambria Math" w:cs="B Nazanin+ Regular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+ Regular"/>
                  <w:lang w:bidi="fa-IR"/>
                </w:rPr>
                <m:t>K</m:t>
              </m:r>
            </m:e>
            <m:sub>
              <m:r>
                <w:rPr>
                  <w:rFonts w:ascii="Cambria Math" w:hAnsi="Cambria Math" w:cs="B Nazanin+ Regular"/>
                  <w:lang w:bidi="fa-IR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+ Regular"/>
                  <w:lang w:bidi="fa-IR"/>
                </w:rPr>
                <m:t>de</m:t>
              </m:r>
              <m:d>
                <m:dPr>
                  <m:ctrlPr>
                    <w:rPr>
                      <w:rFonts w:ascii="Cambria Math" w:hAnsi="Cambria Math" w:cs="B Nazanin+ Regular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+ Regular"/>
                      <w:lang w:bidi="fa-IR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B Nazanin+ Regular"/>
                  <w:lang w:bidi="fa-IR"/>
                </w:rPr>
                <m:t>dt</m:t>
              </m:r>
            </m:den>
          </m:f>
          <m:r>
            <w:rPr>
              <w:rFonts w:ascii="Cambria Math" w:hAnsi="Cambria Math" w:cs="B Nazanin+ Regular"/>
              <w:lang w:bidi="fa-IR"/>
            </w:rPr>
            <m:t>, C</m:t>
          </m:r>
          <m:d>
            <m:d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+ Regular"/>
                  <w:lang w:bidi="fa-IR"/>
                </w:rPr>
                <m:t>s</m:t>
              </m:r>
            </m:e>
          </m:d>
          <m:r>
            <w:rPr>
              <w:rFonts w:ascii="Cambria Math" w:hAnsi="Cambria Math" w:cs="B Nazanin+ Regular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+ Regular"/>
                  <w:lang w:bidi="fa-IR"/>
                </w:rPr>
                <m:t>K</m:t>
              </m:r>
            </m:e>
            <m:sub>
              <m:r>
                <w:rPr>
                  <w:rFonts w:ascii="Cambria Math" w:hAnsi="Cambria Math" w:cs="B Nazanin+ Regular"/>
                  <w:lang w:bidi="fa-IR"/>
                </w:rPr>
                <m:t>p</m:t>
              </m:r>
            </m:sub>
          </m:sSub>
          <m:r>
            <w:rPr>
              <w:rFonts w:ascii="Cambria Math" w:hAnsi="Cambria Math" w:cs="B Nazanin+ Regular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+ Regular"/>
                  <w:lang w:bidi="fa-IR"/>
                </w:rPr>
                <m:t>K</m:t>
              </m:r>
            </m:e>
            <m:sub>
              <m:r>
                <w:rPr>
                  <w:rFonts w:ascii="Cambria Math" w:hAnsi="Cambria Math" w:cs="B Nazanin+ Regular"/>
                  <w:lang w:bidi="fa-IR"/>
                </w:rPr>
                <m:t>d</m:t>
              </m:r>
            </m:sub>
          </m:sSub>
          <m:r>
            <w:rPr>
              <w:rFonts w:ascii="Cambria Math" w:hAnsi="Cambria Math" w:cs="B Nazanin+ Regular"/>
              <w:lang w:bidi="fa-IR"/>
            </w:rPr>
            <m:t>s</m:t>
          </m:r>
        </m:oMath>
      </m:oMathPara>
    </w:p>
    <w:p w14:paraId="0E72B9B0" w14:textId="77777777" w:rsidR="00B515BE" w:rsidRPr="00A01FFA" w:rsidRDefault="00B515BE" w:rsidP="00B515BE">
      <w:pPr>
        <w:rPr>
          <w:rFonts w:cs="B Nazanin+ Regular"/>
          <w:lang w:bidi="fa-IR"/>
        </w:rPr>
      </w:pPr>
      <m:oMathPara>
        <m:oMath>
          <m:r>
            <w:rPr>
              <w:rFonts w:ascii="Cambria Math" w:hAnsi="Cambria Math" w:cs="B Nazanin+ Regular"/>
              <w:lang w:bidi="fa-IR"/>
            </w:rPr>
            <m:t>P</m:t>
          </m:r>
          <m:d>
            <m:d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+ Regular"/>
                  <w:lang w:bidi="fa-IR"/>
                </w:rPr>
                <m:t>s</m:t>
              </m:r>
            </m:e>
          </m:d>
          <m:r>
            <w:rPr>
              <w:rFonts w:ascii="Cambria Math" w:hAnsi="Cambria Math" w:cs="B Nazanin+ Regular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+ Regular"/>
                  <w:lang w:bidi="fa-IR"/>
                </w:rPr>
                <m:t>0.129</m:t>
              </m:r>
            </m:num>
            <m:den>
              <m:r>
                <w:rPr>
                  <w:rFonts w:ascii="Cambria Math" w:hAnsi="Cambria Math" w:cs="B Nazanin+ Regular"/>
                  <w:lang w:bidi="fa-IR"/>
                </w:rPr>
                <m:t>s</m:t>
              </m:r>
              <m:d>
                <m:dPr>
                  <m:ctrlPr>
                    <w:rPr>
                      <w:rFonts w:ascii="Cambria Math" w:hAnsi="Cambria Math" w:cs="B Nazanin+ Regular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+ Regular"/>
                      <w:lang w:bidi="fa-IR"/>
                    </w:rPr>
                    <m:t>0.00213s+0.0844</m:t>
                  </m:r>
                </m:e>
              </m:d>
            </m:den>
          </m:f>
        </m:oMath>
      </m:oMathPara>
    </w:p>
    <w:p w14:paraId="624A4D22" w14:textId="77777777" w:rsidR="00A01FFA" w:rsidRPr="00A01FFA" w:rsidRDefault="00A01FFA" w:rsidP="00A01FFA">
      <w:pPr>
        <w:pStyle w:val="Heading2"/>
        <w:bidi/>
        <w:rPr>
          <w:rFonts w:cs="B Nazanin+ Regular"/>
          <w:rtl/>
          <w:lang w:bidi="fa-IR"/>
        </w:rPr>
      </w:pPr>
      <w:bookmarkStart w:id="2" w:name="_Toc132923998"/>
      <w:r w:rsidRPr="00A01FFA">
        <w:rPr>
          <w:rFonts w:cs="B Nazanin+ Regular" w:hint="cs"/>
          <w:rtl/>
          <w:lang w:bidi="fa-IR"/>
        </w:rPr>
        <w:t>محاسبات</w:t>
      </w:r>
      <w:bookmarkEnd w:id="2"/>
    </w:p>
    <w:p w14:paraId="577DF408" w14:textId="77777777" w:rsidR="00A01FFA" w:rsidRPr="00A01FFA" w:rsidRDefault="00000000" w:rsidP="00A01FFA">
      <w:pPr>
        <w:rPr>
          <w:rFonts w:asciiTheme="majorHAnsi" w:eastAsiaTheme="majorEastAsia" w:hAnsiTheme="majorHAnsi" w:cs="B Nazanin+ Regular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+ Regular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+ Regular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+ Regular"/>
              <w:lang w:bidi="fa-IR"/>
            </w:rPr>
            <m:t>=0.1 s=</m:t>
          </m:r>
          <m:f>
            <m:f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+ Regular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 w:cs="B Nazanin+ Regular"/>
                  <w:lang w:bidi="fa-IR"/>
                </w:rPr>
                <m:t>ξ</m:t>
              </m:r>
              <m:sSub>
                <m:sSubPr>
                  <m:ctrlPr>
                    <w:rPr>
                      <w:rFonts w:ascii="Cambria Math" w:hAnsi="Cambria Math" w:cs="B Nazanin+ Regular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+ Regular"/>
                      <w:lang w:bidi="fa-IR"/>
                    </w:rPr>
                    <m:t>ω</m:t>
                  </m:r>
                </m:e>
                <m:sub>
                  <m:r>
                    <w:rPr>
                      <w:rFonts w:ascii="Cambria Math" w:hAnsi="Cambria Math" w:cs="B Nazanin+ Regular"/>
                      <w:lang w:bidi="fa-IR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B Nazanin+ Regular"/>
              <w:lang w:bidi="fa-IR"/>
            </w:rPr>
            <m:t>→40=ξ</m:t>
          </m:r>
          <m:sSub>
            <m:sSub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+ Regular"/>
                  <w:lang w:bidi="fa-IR"/>
                </w:rPr>
                <m:t>ω</m:t>
              </m:r>
            </m:e>
            <m:sub>
              <m:r>
                <w:rPr>
                  <w:rFonts w:ascii="Cambria Math" w:hAnsi="Cambria Math" w:cs="B Nazanin+ Regular"/>
                  <w:lang w:bidi="fa-IR"/>
                </w:rPr>
                <m:t>n</m:t>
              </m:r>
            </m:sub>
          </m:sSub>
        </m:oMath>
      </m:oMathPara>
    </w:p>
    <w:p w14:paraId="1607B937" w14:textId="77777777" w:rsidR="00A01FFA" w:rsidRPr="00A01FFA" w:rsidRDefault="00A01FFA" w:rsidP="00A01FFA">
      <w:pPr>
        <w:rPr>
          <w:rFonts w:asciiTheme="majorHAnsi" w:eastAsiaTheme="majorEastAsia" w:hAnsiTheme="majorHAnsi" w:cs="B Nazanin+ Regular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B Nazanin+ Regular"/>
              <w:lang w:bidi="fa-IR"/>
            </w:rPr>
            <m:t>P.O. =4.7% →</m:t>
          </m:r>
          <m:r>
            <w:rPr>
              <w:rFonts w:ascii="Cambria Math" w:hAnsi="Cambria Math" w:cs="B Nazanin+ Regular"/>
              <w:lang w:bidi="fa-IR"/>
            </w:rPr>
            <m:t>ξ=</m:t>
          </m:r>
          <m:f>
            <m:f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B Nazanin+ Regular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+ Regular"/>
                      <w:lang w:bidi="fa-IR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B Nazanin+ Regular"/>
                  <w:lang w:bidi="fa-IR"/>
                </w:rPr>
                <m:t>2</m:t>
              </m:r>
            </m:den>
          </m:f>
        </m:oMath>
      </m:oMathPara>
    </w:p>
    <w:p w14:paraId="41593272" w14:textId="77777777" w:rsidR="00A01FFA" w:rsidRPr="00A01FFA" w:rsidRDefault="00000000" w:rsidP="00A01FFA">
      <w:pPr>
        <w:rPr>
          <w:rFonts w:asciiTheme="majorHAnsi" w:eastAsiaTheme="majorEastAsia" w:hAnsiTheme="majorHAnsi" w:cs="B Nazanin+ Regular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B Nazanin+ Regular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B Nazanin+ Regular"/>
                  <w:lang w:bidi="fa-IR"/>
                </w:rPr>
                <m:t>ω</m:t>
              </m:r>
            </m:e>
            <m:sub>
              <m:r>
                <w:rPr>
                  <w:rFonts w:ascii="Cambria Math" w:eastAsiaTheme="majorEastAsia" w:hAnsi="Cambria Math" w:cs="B Nazanin+ Regular"/>
                  <w:lang w:bidi="fa-IR"/>
                </w:rPr>
                <m:t>n</m:t>
              </m:r>
            </m:sub>
          </m:sSub>
          <m:r>
            <w:rPr>
              <w:rFonts w:ascii="Cambria Math" w:eastAsiaTheme="majorEastAsia" w:hAnsi="Cambria Math" w:cs="B Nazanin+ Regular"/>
              <w:lang w:bidi="fa-IR"/>
            </w:rPr>
            <m:t>=</m:t>
          </m:r>
          <m:f>
            <m:fPr>
              <m:ctrlPr>
                <w:rPr>
                  <w:rFonts w:ascii="Cambria Math" w:eastAsiaTheme="majorEastAsia" w:hAnsi="Cambria Math" w:cs="B Nazanin+ Regular"/>
                  <w:i/>
                  <w:lang w:bidi="fa-IR"/>
                </w:rPr>
              </m:ctrlPr>
            </m:fPr>
            <m:num>
              <m:r>
                <w:rPr>
                  <w:rFonts w:ascii="Cambria Math" w:eastAsiaTheme="majorEastAsia" w:hAnsi="Cambria Math" w:cs="B Nazanin+ Regular"/>
                  <w:lang w:bidi="fa-IR"/>
                </w:rPr>
                <m:t>40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="B Nazanin+ Regular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="B Nazanin+ Regular"/>
                      <w:lang w:bidi="fa-IR"/>
                    </w:rPr>
                    <m:t>2</m:t>
                  </m:r>
                </m:e>
              </m:rad>
            </m:den>
          </m:f>
          <m:r>
            <w:rPr>
              <w:rFonts w:ascii="Cambria Math" w:eastAsiaTheme="majorEastAsia" w:hAnsi="Cambria Math" w:cs="B Nazanin+ Regular"/>
              <w:lang w:bidi="fa-IR"/>
            </w:rPr>
            <m:t>=40</m:t>
          </m:r>
          <m:rad>
            <m:radPr>
              <m:degHide m:val="1"/>
              <m:ctrlPr>
                <w:rPr>
                  <w:rFonts w:ascii="Cambria Math" w:eastAsiaTheme="majorEastAsia" w:hAnsi="Cambria Math" w:cs="B Nazanin+ Regular"/>
                  <w:i/>
                  <w:lang w:bidi="fa-IR"/>
                </w:rPr>
              </m:ctrlPr>
            </m:radPr>
            <m:deg/>
            <m:e>
              <m:r>
                <w:rPr>
                  <w:rFonts w:ascii="Cambria Math" w:eastAsiaTheme="majorEastAsia" w:hAnsi="Cambria Math" w:cs="B Nazanin+ Regular"/>
                  <w:lang w:bidi="fa-IR"/>
                </w:rPr>
                <m:t>2</m:t>
              </m:r>
            </m:e>
          </m:rad>
          <m:r>
            <w:rPr>
              <w:rFonts w:ascii="Cambria Math" w:eastAsiaTheme="majorEastAsia" w:hAnsi="Cambria Math" w:cs="B Nazanin+ Regular"/>
              <w:lang w:bidi="fa-IR"/>
            </w:rPr>
            <m:t>→</m:t>
          </m:r>
          <m:sSub>
            <m:sSubPr>
              <m:ctrlPr>
                <w:rPr>
                  <w:rFonts w:ascii="Cambria Math" w:eastAsiaTheme="majorEastAsia" w:hAnsi="Cambria Math" w:cs="B Nazanin+ Regular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B Nazanin+ Regular"/>
                  <w:lang w:bidi="fa-IR"/>
                </w:rPr>
                <m:t>s</m:t>
              </m:r>
            </m:e>
            <m:sub>
              <m:r>
                <w:rPr>
                  <w:rFonts w:ascii="Cambria Math" w:eastAsiaTheme="majorEastAsia" w:hAnsi="Cambria Math" w:cs="B Nazanin+ Regular"/>
                  <w:lang w:bidi="fa-IR"/>
                </w:rPr>
                <m:t>d</m:t>
              </m:r>
            </m:sub>
          </m:sSub>
          <m:r>
            <w:rPr>
              <w:rFonts w:ascii="Cambria Math" w:eastAsiaTheme="majorEastAsia" w:hAnsi="Cambria Math" w:cs="B Nazanin+ Regular"/>
              <w:lang w:bidi="fa-IR"/>
            </w:rPr>
            <m:t>=-40±j</m:t>
          </m:r>
          <m:d>
            <m:dPr>
              <m:ctrlPr>
                <w:rPr>
                  <w:rFonts w:ascii="Cambria Math" w:eastAsiaTheme="majorEastAsia" w:hAnsi="Cambria Math" w:cs="B Nazanin+ Regular"/>
                  <w:i/>
                  <w:lang w:bidi="fa-IR"/>
                </w:rPr>
              </m:ctrlPr>
            </m:dPr>
            <m:e>
              <m:r>
                <w:rPr>
                  <w:rFonts w:ascii="Cambria Math" w:eastAsiaTheme="majorEastAsia" w:hAnsi="Cambria Math" w:cs="B Nazanin+ Regular"/>
                  <w:lang w:bidi="fa-IR"/>
                </w:rPr>
                <m:t>40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="B Nazanin+ Regular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="B Nazanin+ Regular"/>
                      <w:lang w:bidi="fa-IR"/>
                    </w:rPr>
                    <m:t>2</m:t>
                  </m:r>
                </m:e>
              </m:rad>
            </m:e>
          </m:d>
          <m:rad>
            <m:radPr>
              <m:degHide m:val="1"/>
              <m:ctrlPr>
                <w:rPr>
                  <w:rFonts w:ascii="Cambria Math" w:eastAsiaTheme="majorEastAsia" w:hAnsi="Cambria Math" w:cs="B Nazanin+ Regular"/>
                  <w:i/>
                  <w:lang w:bidi="fa-IR"/>
                </w:rPr>
              </m:ctrlPr>
            </m:radPr>
            <m:deg/>
            <m:e>
              <m:r>
                <w:rPr>
                  <w:rFonts w:ascii="Cambria Math" w:eastAsiaTheme="majorEastAsia" w:hAnsi="Cambria Math" w:cs="B Nazanin+ Regular"/>
                  <w:lang w:bidi="fa-IR"/>
                </w:rPr>
                <m:t>1-</m:t>
              </m:r>
              <m:d>
                <m:dPr>
                  <m:ctrlPr>
                    <w:rPr>
                      <w:rFonts w:ascii="Cambria Math" w:eastAsiaTheme="majorEastAsia" w:hAnsi="Cambria Math" w:cs="B Nazanin+ Regular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="B Nazanin+ Regular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B Nazanin+ Regular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="B Nazanin+ Regular"/>
                          <w:lang w:bidi="fa-IR"/>
                        </w:rPr>
                        <m:t>2</m:t>
                      </m:r>
                    </m:den>
                  </m:f>
                </m:e>
              </m:d>
            </m:e>
          </m:rad>
          <m:r>
            <w:rPr>
              <w:rFonts w:ascii="Cambria Math" w:eastAsiaTheme="majorEastAsia" w:hAnsi="Cambria Math" w:cs="B Nazanin+ Regular"/>
              <w:lang w:bidi="fa-IR"/>
            </w:rPr>
            <m:t>=-40±j40</m:t>
          </m:r>
        </m:oMath>
      </m:oMathPara>
    </w:p>
    <w:p w14:paraId="15F1137D" w14:textId="77777777" w:rsidR="009647B4" w:rsidRPr="009647B4" w:rsidRDefault="009647B4" w:rsidP="00A01FFA">
      <w:pPr>
        <w:rPr>
          <w:rFonts w:asciiTheme="majorHAnsi" w:eastAsiaTheme="majorEastAsia" w:hAnsiTheme="majorHAnsi" w:cs="B Nazanin+ Regular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B Nazanin+ Regular"/>
              <w:lang w:bidi="fa-IR"/>
            </w:rPr>
            <m:t>P</m:t>
          </m:r>
          <m:d>
            <m:dPr>
              <m:ctrlPr>
                <w:rPr>
                  <w:rFonts w:ascii="Cambria Math" w:eastAsiaTheme="majorEastAsia" w:hAnsi="Cambria Math" w:cs="B Nazanin+ Regular"/>
                  <w:i/>
                  <w:lang w:bidi="fa-IR"/>
                </w:rPr>
              </m:ctrlPr>
            </m:dPr>
            <m:e>
              <m:r>
                <w:rPr>
                  <w:rFonts w:ascii="Cambria Math" w:eastAsiaTheme="majorEastAsia" w:hAnsi="Cambria Math" w:cs="B Nazanin+ Regular"/>
                  <w:lang w:bidi="fa-IR"/>
                </w:rPr>
                <m:t>s</m:t>
              </m:r>
            </m:e>
          </m:d>
          <m:r>
            <w:rPr>
              <w:rFonts w:ascii="Cambria Math" w:eastAsiaTheme="majorEastAsia" w:hAnsi="Cambria Math" w:cs="B Nazanin+ Regular"/>
              <w:lang w:bidi="fa-IR"/>
            </w:rPr>
            <m:t>→poles:0 -39.6244, Zeros: Zer</m:t>
          </m:r>
          <m:sSup>
            <m:sSupPr>
              <m:ctrlPr>
                <w:rPr>
                  <w:rFonts w:ascii="Cambria Math" w:eastAsiaTheme="majorEastAsia" w:hAnsi="Cambria Math" w:cs="B Nazanin+ Regular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B Nazanin+ Regular"/>
                  <w:lang w:bidi="fa-IR"/>
                </w:rPr>
                <m:t>o</m:t>
              </m:r>
            </m:e>
            <m:sup>
              <m:r>
                <w:rPr>
                  <w:rFonts w:ascii="Cambria Math" w:eastAsiaTheme="majorEastAsia" w:hAnsi="Cambria Math" w:cs="B Nazanin+ Regular"/>
                  <w:lang w:bidi="fa-IR"/>
                </w:rPr>
                <m:t>'</m:t>
              </m:r>
            </m:sup>
          </m:sSup>
          <m:r>
            <w:rPr>
              <w:rFonts w:ascii="Cambria Math" w:eastAsiaTheme="majorEastAsia" w:hAnsi="Cambria Math" w:cs="B Nazanin+ Regular"/>
              <w:lang w:bidi="fa-IR"/>
            </w:rPr>
            <m:t>s is not limited.</m:t>
          </m:r>
        </m:oMath>
      </m:oMathPara>
    </w:p>
    <w:p w14:paraId="5C854E3E" w14:textId="77777777" w:rsidR="00A01FFA" w:rsidRPr="00B94F38" w:rsidRDefault="00000000" w:rsidP="00A01FFA">
      <w:pPr>
        <w:rPr>
          <w:rFonts w:asciiTheme="majorHAnsi" w:eastAsiaTheme="majorEastAsia" w:hAnsiTheme="majorHAnsi" w:cs="B Nazanin+ Regular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B Nazanin+ Regular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B Nazanin+ Regular"/>
                  <w:lang w:bidi="fa-IR"/>
                </w:rPr>
                <m:t>θ</m:t>
              </m:r>
            </m:e>
            <m:sub>
              <m:r>
                <w:rPr>
                  <w:rFonts w:ascii="Cambria Math" w:eastAsiaTheme="majorEastAsia" w:hAnsi="Cambria Math" w:cs="B Nazanin+ Regular"/>
                  <w:lang w:bidi="fa-IR"/>
                </w:rPr>
                <m:t>z</m:t>
              </m:r>
            </m:sub>
          </m:sSub>
          <m:r>
            <w:rPr>
              <w:rFonts w:ascii="Cambria Math" w:eastAsiaTheme="majorEastAsia" w:hAnsi="Cambria Math" w:cs="B Nazanin+ Regular"/>
              <w:lang w:bidi="fa-IR"/>
            </w:rPr>
            <m:t>-</m:t>
          </m:r>
          <m:d>
            <m:dPr>
              <m:ctrlPr>
                <w:rPr>
                  <w:rFonts w:ascii="Cambria Math" w:eastAsiaTheme="majorEastAsia" w:hAnsi="Cambria Math" w:cs="B Nazanin+ Regular"/>
                  <w:i/>
                  <w:lang w:bidi="fa-IR"/>
                </w:rPr>
              </m:ctrlPr>
            </m:dPr>
            <m:e>
              <m:r>
                <w:rPr>
                  <w:rFonts w:ascii="Cambria Math" w:eastAsiaTheme="majorEastAsia" w:hAnsi="Cambria Math" w:cs="B Nazanin+ Regular"/>
                  <w:lang w:bidi="fa-IR"/>
                </w:rPr>
                <m:t>90°+135°</m:t>
              </m:r>
            </m:e>
          </m:d>
          <m:r>
            <w:rPr>
              <w:rFonts w:ascii="Cambria Math" w:eastAsiaTheme="majorEastAsia" w:hAnsi="Cambria Math" w:cs="B Nazanin+ Regular"/>
              <w:lang w:bidi="fa-IR"/>
            </w:rPr>
            <m:t>=180°→</m:t>
          </m:r>
          <m:sSub>
            <m:sSubPr>
              <m:ctrlPr>
                <w:rPr>
                  <w:rFonts w:ascii="Cambria Math" w:eastAsiaTheme="majorEastAsia" w:hAnsi="Cambria Math" w:cs="B Nazanin+ Regular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B Nazanin+ Regular"/>
                  <w:lang w:bidi="fa-IR"/>
                </w:rPr>
                <m:t>θ</m:t>
              </m:r>
            </m:e>
            <m:sub>
              <m:r>
                <w:rPr>
                  <w:rFonts w:ascii="Cambria Math" w:eastAsiaTheme="majorEastAsia" w:hAnsi="Cambria Math" w:cs="B Nazanin+ Regular"/>
                  <w:lang w:bidi="fa-IR"/>
                </w:rPr>
                <m:t>z</m:t>
              </m:r>
            </m:sub>
          </m:sSub>
          <m:r>
            <w:rPr>
              <w:rFonts w:ascii="Cambria Math" w:eastAsiaTheme="majorEastAsia" w:hAnsi="Cambria Math" w:cs="B Nazanin+ Regular"/>
              <w:lang w:bidi="fa-IR"/>
            </w:rPr>
            <m:t xml:space="preserve">=45° </m:t>
          </m:r>
          <m:sSub>
            <m:sSubPr>
              <m:ctrlPr>
                <w:rPr>
                  <w:rFonts w:ascii="Cambria Math" w:eastAsiaTheme="majorEastAsia" w:hAnsi="Cambria Math" w:cs="B Nazanin+ Regular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B Nazanin+ Regular"/>
                  <w:lang w:bidi="fa-IR"/>
                </w:rPr>
                <m:t>z</m:t>
              </m:r>
            </m:e>
            <m:sub>
              <m:r>
                <w:rPr>
                  <w:rFonts w:ascii="Cambria Math" w:eastAsiaTheme="majorEastAsia" w:hAnsi="Cambria Math" w:cs="B Nazanin+ Regular"/>
                  <w:lang w:bidi="fa-IR"/>
                </w:rPr>
                <m:t>d</m:t>
              </m:r>
            </m:sub>
          </m:sSub>
          <m:r>
            <w:rPr>
              <w:rFonts w:ascii="Cambria Math" w:eastAsiaTheme="majorEastAsia" w:hAnsi="Cambria Math" w:cs="B Nazanin+ Regular"/>
              <w:lang w:bidi="fa-IR"/>
            </w:rPr>
            <m:t xml:space="preserve">=-80 </m:t>
          </m:r>
        </m:oMath>
      </m:oMathPara>
    </w:p>
    <w:p w14:paraId="01178455" w14:textId="77777777" w:rsidR="00B94F38" w:rsidRDefault="00B94F38" w:rsidP="00B94F38">
      <w:pPr>
        <w:pStyle w:val="Heading2"/>
        <w:bidi/>
        <w:rPr>
          <w:rFonts w:cs="B Nazanin+ Regular"/>
          <w:rtl/>
          <w:lang w:bidi="fa-IR"/>
        </w:rPr>
      </w:pPr>
      <w:proofErr w:type="spellStart"/>
      <w:r w:rsidRPr="00B94F38">
        <w:rPr>
          <w:rFonts w:cs="B Nazanin+ Regular" w:hint="cs"/>
          <w:rtl/>
          <w:lang w:bidi="fa-IR"/>
        </w:rPr>
        <w:lastRenderedPageBreak/>
        <w:t>کدنویسی</w:t>
      </w:r>
      <w:proofErr w:type="spellEnd"/>
    </w:p>
    <w:p w14:paraId="7E3C6241" w14:textId="77777777" w:rsidR="00B94F38" w:rsidRPr="00B94F38" w:rsidRDefault="00B94F38" w:rsidP="00B94F38">
      <w:pPr>
        <w:spacing w:before="140" w:after="140" w:line="0" w:lineRule="atLeast"/>
        <w:ind w:firstLine="0"/>
        <w:rPr>
          <w:rFonts w:ascii="Helvetica" w:eastAsia="Times New Roman" w:hAnsi="Helvetica" w:cs="Times New Roman"/>
          <w:color w:val="D55000"/>
          <w:kern w:val="0"/>
          <w:sz w:val="36"/>
          <w:szCs w:val="20"/>
          <w:lang w:eastAsia="en-US"/>
        </w:rPr>
      </w:pPr>
      <w:r w:rsidRPr="00B94F38">
        <w:rPr>
          <w:rFonts w:ascii="Helvetica" w:eastAsia="Times New Roman" w:hAnsi="Helvetica" w:cs="Times New Roman"/>
          <w:color w:val="D55000"/>
          <w:kern w:val="0"/>
          <w:sz w:val="36"/>
          <w:szCs w:val="20"/>
          <w:lang w:eastAsia="en-US"/>
        </w:rPr>
        <w:t>PD</w:t>
      </w:r>
    </w:p>
    <w:p w14:paraId="6D924C5A" w14:textId="77777777" w:rsidR="00B94F38" w:rsidRPr="00B94F38" w:rsidRDefault="00B94F38" w:rsidP="00B94F38">
      <w:pPr>
        <w:spacing w:before="140" w:after="140" w:line="0" w:lineRule="atLeast"/>
        <w:ind w:firstLine="0"/>
        <w:outlineLvl w:val="0"/>
        <w:rPr>
          <w:rFonts w:ascii="Helvetica" w:eastAsia="Times New Roman" w:hAnsi="Helvetica" w:cs="Times New Roman"/>
          <w:b/>
          <w:kern w:val="0"/>
          <w:sz w:val="29"/>
          <w:szCs w:val="20"/>
          <w:lang w:eastAsia="en-US"/>
        </w:rPr>
      </w:pPr>
      <w:r w:rsidRPr="00B94F38">
        <w:rPr>
          <w:rFonts w:ascii="Helvetica" w:eastAsia="Times New Roman" w:hAnsi="Helvetica" w:cs="Times New Roman"/>
          <w:b/>
          <w:kern w:val="0"/>
          <w:sz w:val="29"/>
          <w:szCs w:val="20"/>
          <w:lang w:eastAsia="en-US"/>
        </w:rPr>
        <w:t>Plant</w:t>
      </w:r>
    </w:p>
    <w:p w14:paraId="2087FDED" w14:textId="77777777" w:rsidR="00B94F38" w:rsidRPr="00B94F38" w:rsidRDefault="00B94F38" w:rsidP="00B94F38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B94F38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Gs = tf(0.129,[0.00113 0.0844 0])</w:t>
      </w:r>
    </w:p>
    <w:p w14:paraId="1C252FDC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proofErr w:type="spellStart"/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Gs</w:t>
      </w:r>
      <w:proofErr w:type="spellEnd"/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=</w:t>
      </w:r>
    </w:p>
    <w:p w14:paraId="59A9DEB1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64D108FC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    0.129</w:t>
      </w:r>
    </w:p>
    <w:p w14:paraId="42529FD6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----------------------</w:t>
      </w:r>
    </w:p>
    <w:p w14:paraId="76CAAAFB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0.00113 s^2 + 0.0844 s</w:t>
      </w:r>
    </w:p>
    <w:p w14:paraId="580E6202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3AD2C643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Continuous-time transfer function.</w:t>
      </w:r>
    </w:p>
    <w:p w14:paraId="430CC285" w14:textId="77777777" w:rsidR="00B94F38" w:rsidRPr="00B94F38" w:rsidRDefault="00B94F38" w:rsidP="00B94F38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B94F38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step(Gs)</w:t>
      </w:r>
    </w:p>
    <w:p w14:paraId="5B8F3B69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lang w:eastAsia="en-US"/>
        </w:rPr>
      </w:pPr>
      <w:r w:rsidRPr="00B94F38">
        <w:rPr>
          <w:rFonts w:ascii="Consolas" w:eastAsia="Times New Roman" w:hAnsi="Consolas" w:cs="Times New Roman"/>
          <w:noProof/>
          <w:color w:val="404040"/>
          <w:kern w:val="0"/>
          <w:sz w:val="21"/>
          <w:szCs w:val="20"/>
          <w:lang w:eastAsia="en-US"/>
        </w:rPr>
        <w:drawing>
          <wp:inline distT="0" distB="0" distL="0" distR="0" wp14:anchorId="17CCDF6C" wp14:editId="29A3E437">
            <wp:extent cx="5970678" cy="4480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678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715D8" w14:textId="77777777" w:rsidR="00B94F38" w:rsidRPr="00B94F38" w:rsidRDefault="00B94F38" w:rsidP="00B94F38">
      <w:pPr>
        <w:spacing w:before="140" w:after="140" w:line="0" w:lineRule="atLeast"/>
        <w:ind w:firstLine="0"/>
        <w:rPr>
          <w:rFonts w:ascii="Helvetica" w:eastAsia="Times New Roman" w:hAnsi="Helvetica" w:cs="Times New Roman"/>
          <w:color w:val="D55000"/>
          <w:kern w:val="0"/>
          <w:sz w:val="36"/>
          <w:szCs w:val="20"/>
          <w:lang w:eastAsia="en-US"/>
        </w:rPr>
      </w:pPr>
      <w:r w:rsidRPr="00B94F38">
        <w:rPr>
          <w:rFonts w:ascii="Helvetica" w:eastAsia="Times New Roman" w:hAnsi="Helvetica" w:cs="Times New Roman"/>
          <w:color w:val="D55000"/>
          <w:kern w:val="0"/>
          <w:sz w:val="36"/>
          <w:szCs w:val="20"/>
          <w:lang w:eastAsia="en-US"/>
        </w:rPr>
        <w:t>Controller</w:t>
      </w:r>
    </w:p>
    <w:p w14:paraId="5C3DCC1E" w14:textId="77777777" w:rsidR="00B94F38" w:rsidRPr="00B94F38" w:rsidRDefault="00B94F38" w:rsidP="00B94F38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B94F38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k = 1</w:t>
      </w:r>
    </w:p>
    <w:p w14:paraId="49CC9422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k = 1</w:t>
      </w:r>
    </w:p>
    <w:p w14:paraId="485BB225" w14:textId="77777777" w:rsidR="00B94F38" w:rsidRPr="00B94F38" w:rsidRDefault="00B94F38" w:rsidP="00B94F38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B94F38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lastRenderedPageBreak/>
        <w:t>Cs = tf([1 80], 1)</w:t>
      </w:r>
    </w:p>
    <w:p w14:paraId="00CE0E76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Cs =</w:t>
      </w:r>
    </w:p>
    <w:p w14:paraId="7C0D703F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2A98279C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s + 80</w:t>
      </w:r>
    </w:p>
    <w:p w14:paraId="2A346151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36862B81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Continuous-time transfer function.</w:t>
      </w:r>
    </w:p>
    <w:p w14:paraId="543FCDDA" w14:textId="77777777" w:rsidR="00B94F38" w:rsidRPr="00B94F38" w:rsidRDefault="00B94F38" w:rsidP="00B94F38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B94F38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sysCsGs = series(k*Cs, Gs)</w:t>
      </w:r>
    </w:p>
    <w:p w14:paraId="2EC903CE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proofErr w:type="spellStart"/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sysCsGs</w:t>
      </w:r>
      <w:proofErr w:type="spellEnd"/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=</w:t>
      </w:r>
    </w:p>
    <w:p w14:paraId="70A3C6FB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56158085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0.129 s + 10.32</w:t>
      </w:r>
    </w:p>
    <w:p w14:paraId="11F0598B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----------------------</w:t>
      </w:r>
    </w:p>
    <w:p w14:paraId="4CA7DA33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0.00113 s^2 + 0.0844 s</w:t>
      </w:r>
    </w:p>
    <w:p w14:paraId="5E6AB2EA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3E5E936C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Continuous-time transfer function.</w:t>
      </w:r>
    </w:p>
    <w:p w14:paraId="4D4A7CF6" w14:textId="77777777" w:rsidR="00B94F38" w:rsidRPr="00B94F38" w:rsidRDefault="00B94F38" w:rsidP="00B94F38">
      <w:pPr>
        <w:spacing w:before="140" w:after="140" w:line="0" w:lineRule="atLeast"/>
        <w:ind w:firstLine="0"/>
        <w:rPr>
          <w:rFonts w:ascii="Helvetica" w:eastAsia="Times New Roman" w:hAnsi="Helvetica" w:cs="Times New Roman"/>
          <w:color w:val="D55000"/>
          <w:kern w:val="0"/>
          <w:sz w:val="36"/>
          <w:szCs w:val="20"/>
          <w:lang w:eastAsia="en-US"/>
        </w:rPr>
      </w:pPr>
      <w:r w:rsidRPr="00B94F38">
        <w:rPr>
          <w:rFonts w:ascii="Helvetica" w:eastAsia="Times New Roman" w:hAnsi="Helvetica" w:cs="Times New Roman"/>
          <w:color w:val="D55000"/>
          <w:kern w:val="0"/>
          <w:sz w:val="36"/>
          <w:szCs w:val="20"/>
          <w:lang w:eastAsia="en-US"/>
        </w:rPr>
        <w:t>Evaluation of k</w:t>
      </w:r>
    </w:p>
    <w:p w14:paraId="3DA8C455" w14:textId="77777777" w:rsidR="00B94F38" w:rsidRPr="00B94F38" w:rsidRDefault="00B94F38" w:rsidP="00B94F38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B94F38">
        <w:rPr>
          <w:rFonts w:ascii="Consolas" w:eastAsia="Times New Roman" w:hAnsi="Consolas" w:cs="Times New Roman"/>
          <w:noProof/>
          <w:color w:val="028009"/>
          <w:kern w:val="0"/>
          <w:sz w:val="21"/>
          <w:szCs w:val="20"/>
          <w:lang w:eastAsia="en-US"/>
        </w:rPr>
        <w:t>% The num of C*G</w:t>
      </w:r>
    </w:p>
    <w:p w14:paraId="0E80B7FD" w14:textId="77777777" w:rsidR="00B94F38" w:rsidRPr="00B94F38" w:rsidRDefault="00B94F38" w:rsidP="00B94F38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B94F38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num = [0.129 , 10.32];</w:t>
      </w:r>
    </w:p>
    <w:p w14:paraId="7B1F26D8" w14:textId="77777777" w:rsidR="00B94F38" w:rsidRPr="00B94F38" w:rsidRDefault="00B94F38" w:rsidP="00B94F38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B94F38">
        <w:rPr>
          <w:rFonts w:ascii="Consolas" w:eastAsia="Times New Roman" w:hAnsi="Consolas" w:cs="Times New Roman"/>
          <w:noProof/>
          <w:color w:val="028009"/>
          <w:kern w:val="0"/>
          <w:sz w:val="21"/>
          <w:szCs w:val="20"/>
          <w:lang w:eastAsia="en-US"/>
        </w:rPr>
        <w:t>% The den of C*G</w:t>
      </w:r>
    </w:p>
    <w:p w14:paraId="752226AD" w14:textId="77777777" w:rsidR="00B94F38" w:rsidRPr="00B94F38" w:rsidRDefault="00B94F38" w:rsidP="00B94F38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B94F38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den = [0.00213 , 0.0844 , 0];</w:t>
      </w:r>
    </w:p>
    <w:p w14:paraId="3A329E94" w14:textId="77777777" w:rsidR="00B94F38" w:rsidRPr="00B94F38" w:rsidRDefault="00B94F38" w:rsidP="00B94F38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B94F38">
        <w:rPr>
          <w:rFonts w:ascii="Consolas" w:eastAsia="Times New Roman" w:hAnsi="Consolas" w:cs="Times New Roman"/>
          <w:noProof/>
          <w:color w:val="028009"/>
          <w:kern w:val="0"/>
          <w:sz w:val="21"/>
          <w:szCs w:val="20"/>
          <w:lang w:eastAsia="en-US"/>
        </w:rPr>
        <w:t>% num of C*G for s = s_d</w:t>
      </w:r>
    </w:p>
    <w:p w14:paraId="42FA649D" w14:textId="77777777" w:rsidR="00B94F38" w:rsidRPr="00B94F38" w:rsidRDefault="00B94F38" w:rsidP="00B94F38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B94F38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numval = polyval(num,-40+40*1j);</w:t>
      </w:r>
    </w:p>
    <w:p w14:paraId="1AF2B481" w14:textId="77777777" w:rsidR="00B94F38" w:rsidRPr="00B94F38" w:rsidRDefault="00B94F38" w:rsidP="00B94F38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B94F38">
        <w:rPr>
          <w:rFonts w:ascii="Consolas" w:eastAsia="Times New Roman" w:hAnsi="Consolas" w:cs="Times New Roman"/>
          <w:noProof/>
          <w:color w:val="028009"/>
          <w:kern w:val="0"/>
          <w:sz w:val="21"/>
          <w:szCs w:val="20"/>
          <w:lang w:eastAsia="en-US"/>
        </w:rPr>
        <w:t>% den of C*G for s = s_d</w:t>
      </w:r>
    </w:p>
    <w:p w14:paraId="6C0367B1" w14:textId="77777777" w:rsidR="00B94F38" w:rsidRPr="00B94F38" w:rsidRDefault="00B94F38" w:rsidP="00B94F38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B94F38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denval = polyval(den,-40+40*1j);</w:t>
      </w:r>
    </w:p>
    <w:p w14:paraId="59ADDF4B" w14:textId="77777777" w:rsidR="00B94F38" w:rsidRPr="00B94F38" w:rsidRDefault="00B94F38" w:rsidP="00B94F38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B94F38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value = denval/numval;</w:t>
      </w:r>
    </w:p>
    <w:p w14:paraId="7E5C32F5" w14:textId="77777777" w:rsidR="00B94F38" w:rsidRPr="00B94F38" w:rsidRDefault="00B94F38" w:rsidP="00B94F38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</w:p>
    <w:p w14:paraId="321BE4BB" w14:textId="77777777" w:rsidR="00B94F38" w:rsidRPr="00B94F38" w:rsidRDefault="00B94F38" w:rsidP="00B94F38">
      <w:pPr>
        <w:spacing w:before="210" w:after="210" w:line="259" w:lineRule="auto"/>
        <w:ind w:firstLine="0"/>
        <w:rPr>
          <w:rFonts w:ascii="Helvetica" w:eastAsia="Times New Roman" w:hAnsi="Helvetica" w:cs="Times New Roman"/>
          <w:kern w:val="0"/>
          <w:sz w:val="21"/>
          <w:szCs w:val="20"/>
          <w:lang w:eastAsia="en-US"/>
        </w:rPr>
      </w:pPr>
      <w:r w:rsidRPr="00B94F38">
        <w:rPr>
          <w:rFonts w:ascii="Helvetica" w:eastAsia="Times New Roman" w:hAnsi="Helvetica" w:cs="Times New Roman"/>
          <w:noProof/>
          <w:kern w:val="0"/>
          <w:position w:val="-32"/>
          <w:sz w:val="21"/>
          <w:szCs w:val="20"/>
          <w:lang w:eastAsia="en-US"/>
        </w:rPr>
        <w:drawing>
          <wp:inline distT="0" distB="0" distL="0" distR="0" wp14:anchorId="0F76CB61" wp14:editId="5B6500F5">
            <wp:extent cx="1181100" cy="3810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99FF" w14:textId="77777777" w:rsidR="00B94F38" w:rsidRPr="00B94F38" w:rsidRDefault="00B94F38" w:rsidP="00B94F38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B94F38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k = abs(value)</w:t>
      </w:r>
    </w:p>
    <w:p w14:paraId="117AB118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k = 0.6605</w:t>
      </w:r>
    </w:p>
    <w:p w14:paraId="2AE89719" w14:textId="77777777" w:rsidR="00B94F38" w:rsidRPr="00B94F38" w:rsidRDefault="00B94F38" w:rsidP="00B94F38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B94F38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T = Cs * Gs</w:t>
      </w:r>
    </w:p>
    <w:p w14:paraId="37F96875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T =</w:t>
      </w:r>
    </w:p>
    <w:p w14:paraId="76292A31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244483E7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0.129 s + 10.32</w:t>
      </w:r>
    </w:p>
    <w:p w14:paraId="7384F02F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----------------------</w:t>
      </w:r>
    </w:p>
    <w:p w14:paraId="4DFF2EEA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0.00113 s^2 + 0.0844 s</w:t>
      </w:r>
    </w:p>
    <w:p w14:paraId="51B799F4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0B9A0268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Continuous-time transfer function.</w:t>
      </w:r>
    </w:p>
    <w:p w14:paraId="2E5AFE50" w14:textId="77777777" w:rsidR="00B94F38" w:rsidRPr="00B94F38" w:rsidRDefault="00B94F38" w:rsidP="00B94F38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B94F38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T_c = feedback(T, 1);</w:t>
      </w:r>
    </w:p>
    <w:p w14:paraId="73DB152E" w14:textId="77777777" w:rsidR="00B94F38" w:rsidRPr="00B94F38" w:rsidRDefault="00B94F38" w:rsidP="00B94F38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B94F38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stepinfo(T_c)</w:t>
      </w:r>
    </w:p>
    <w:p w14:paraId="36C888E9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proofErr w:type="spellStart"/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ans</w:t>
      </w:r>
      <w:proofErr w:type="spellEnd"/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= </w:t>
      </w:r>
      <w:r w:rsidRPr="00B94F38">
        <w:rPr>
          <w:rFonts w:ascii="Consolas" w:eastAsia="Times New Roman" w:hAnsi="Consolas" w:cs="Times New Roman"/>
          <w:i/>
          <w:iCs/>
          <w:color w:val="B3B3B3"/>
          <w:kern w:val="0"/>
          <w:sz w:val="18"/>
          <w:szCs w:val="18"/>
          <w:lang w:eastAsia="en-US"/>
        </w:rPr>
        <w:t>struct with fields:</w:t>
      </w:r>
    </w:p>
    <w:p w14:paraId="46392E95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  </w:t>
      </w:r>
      <w:proofErr w:type="spellStart"/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RiseTime</w:t>
      </w:r>
      <w:proofErr w:type="spellEnd"/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: 0.0180</w:t>
      </w:r>
    </w:p>
    <w:p w14:paraId="1ABCDF1A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</w:t>
      </w:r>
      <w:proofErr w:type="spellStart"/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SettlingTime</w:t>
      </w:r>
      <w:proofErr w:type="spellEnd"/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: 0.0298</w:t>
      </w:r>
    </w:p>
    <w:p w14:paraId="5AC79B2C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</w:t>
      </w:r>
      <w:proofErr w:type="spellStart"/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SettlingMin</w:t>
      </w:r>
      <w:proofErr w:type="spellEnd"/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: 0.9020</w:t>
      </w:r>
    </w:p>
    <w:p w14:paraId="3698BFB3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</w:t>
      </w:r>
      <w:proofErr w:type="spellStart"/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SettlingMax</w:t>
      </w:r>
      <w:proofErr w:type="spellEnd"/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: 1.0016</w:t>
      </w:r>
    </w:p>
    <w:p w14:paraId="1CFF1244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lastRenderedPageBreak/>
        <w:t xml:space="preserve">       Overshoot: 0.1566</w:t>
      </w:r>
    </w:p>
    <w:p w14:paraId="006C8530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Undershoot: 0</w:t>
      </w:r>
    </w:p>
    <w:p w14:paraId="5E3E24AE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      Peak: 1.0016</w:t>
      </w:r>
    </w:p>
    <w:p w14:paraId="1112016E" w14:textId="77777777" w:rsidR="00B94F38" w:rsidRPr="00B94F38" w:rsidRDefault="00B94F38" w:rsidP="00B94F38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  </w:t>
      </w:r>
      <w:proofErr w:type="spellStart"/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PeakTime</w:t>
      </w:r>
      <w:proofErr w:type="spellEnd"/>
      <w:r w:rsidRPr="00B94F38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: 0.0541</w:t>
      </w:r>
    </w:p>
    <w:p w14:paraId="7ACD8C35" w14:textId="77777777" w:rsidR="00B94F38" w:rsidRPr="00B94F38" w:rsidRDefault="00B94F38" w:rsidP="00B94F38">
      <w:pPr>
        <w:spacing w:line="259" w:lineRule="auto"/>
        <w:ind w:firstLine="0"/>
        <w:rPr>
          <w:rFonts w:ascii="Times New Roman" w:eastAsia="Times New Roman" w:hAnsi="Times New Roman" w:cs="Times New Roman"/>
          <w:kern w:val="0"/>
          <w:lang w:eastAsia="en-US"/>
        </w:rPr>
      </w:pPr>
      <w:r w:rsidRPr="00B94F38">
        <w:rPr>
          <w:rFonts w:ascii="Helvetica" w:eastAsia="Times New Roman" w:hAnsi="Helvetica" w:cs="Times New Roman"/>
          <w:kern w:val="0"/>
          <w:sz w:val="21"/>
          <w:szCs w:val="20"/>
          <w:lang w:eastAsia="en-US"/>
        </w:rPr>
        <w:t xml:space="preserve"> </w:t>
      </w:r>
    </w:p>
    <w:p w14:paraId="3A88D6BF" w14:textId="77777777" w:rsidR="00B94F38" w:rsidRPr="00B94F38" w:rsidRDefault="00B94F38" w:rsidP="00B94F38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B94F38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step(T_c)</w:t>
      </w:r>
    </w:p>
    <w:p w14:paraId="2EA34337" w14:textId="77777777" w:rsidR="00B94F38" w:rsidRDefault="00B94F38" w:rsidP="00DE1F86">
      <w:pPr>
        <w:pStyle w:val="NoSpacing"/>
        <w:jc w:val="center"/>
        <w:rPr>
          <w:lang w:eastAsia="en-US"/>
        </w:rPr>
      </w:pPr>
      <w:r w:rsidRPr="00B94F38">
        <w:rPr>
          <w:noProof/>
          <w:lang w:eastAsia="en-US"/>
        </w:rPr>
        <w:drawing>
          <wp:inline distT="0" distB="0" distL="0" distR="0" wp14:anchorId="4CE2A419" wp14:editId="72C00C0B">
            <wp:extent cx="4480560" cy="336233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36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8E9EC" w14:textId="59C2DA44" w:rsidR="00BD5D5A" w:rsidRDefault="00DE1F86" w:rsidP="00DE1F86">
      <w:pPr>
        <w:pStyle w:val="NoSpacing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FC89E8E" wp14:editId="10A34947">
            <wp:extent cx="5029200" cy="3517220"/>
            <wp:effectExtent l="0" t="0" r="0" b="7620"/>
            <wp:docPr id="7784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5532" name="Picture 778455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53DB" w14:textId="7C3D1C4A" w:rsidR="00222188" w:rsidRDefault="00BD5D5A" w:rsidP="00BD5D5A">
      <w:pPr>
        <w:bidi/>
        <w:rPr>
          <w:rFonts w:cs="B Nazanin+ Regular"/>
          <w:b/>
          <w:bCs/>
          <w:rtl/>
          <w:lang w:eastAsia="en-US" w:bidi="fa-IR"/>
        </w:rPr>
      </w:pPr>
      <w:r>
        <w:rPr>
          <w:lang w:eastAsia="en-US"/>
        </w:rPr>
        <w:br w:type="page"/>
      </w:r>
      <w:r>
        <w:rPr>
          <w:rFonts w:cs="B Nazanin+ Regular" w:hint="cs"/>
          <w:b/>
          <w:bCs/>
          <w:rtl/>
          <w:lang w:eastAsia="en-US" w:bidi="fa-IR"/>
        </w:rPr>
        <w:lastRenderedPageBreak/>
        <w:t>پاسخ به سوالات:</w:t>
      </w:r>
    </w:p>
    <w:p w14:paraId="405763BB" w14:textId="77777777" w:rsidR="00BD5D5A" w:rsidRDefault="00BD5D5A" w:rsidP="00BD5D5A">
      <w:pPr>
        <w:bidi/>
        <w:rPr>
          <w:rFonts w:cs="B Nazanin+ Regular"/>
          <w:b/>
          <w:bCs/>
          <w:rtl/>
          <w:lang w:eastAsia="en-US" w:bidi="fa-IR"/>
        </w:rPr>
      </w:pPr>
      <w:r>
        <w:rPr>
          <w:rFonts w:cs="B Nazanin+ Regular" w:hint="cs"/>
          <w:b/>
          <w:bCs/>
          <w:rtl/>
          <w:lang w:eastAsia="en-US" w:bidi="fa-IR"/>
        </w:rPr>
        <w:t>+ متناسب با شکل مکان هندسی بگویید نیازمند طراحی پیش فیلتر هستیم یا خیر؟</w:t>
      </w:r>
    </w:p>
    <w:p w14:paraId="7B9ECA6C" w14:textId="4CD27175" w:rsidR="00BD5D5A" w:rsidRDefault="00BD5D5A" w:rsidP="00BD5D5A">
      <w:pPr>
        <w:bidi/>
        <w:rPr>
          <w:rFonts w:cs="B Nazanin+ Regular" w:hint="cs"/>
          <w:i/>
          <w:iCs/>
          <w:rtl/>
          <w:lang w:eastAsia="en-US" w:bidi="fa-IR"/>
        </w:rPr>
      </w:pPr>
      <w:r>
        <w:rPr>
          <w:rFonts w:cs="B Nazanin+ Regular" w:hint="cs"/>
          <w:b/>
          <w:bCs/>
          <w:rtl/>
          <w:lang w:eastAsia="en-US" w:bidi="fa-IR"/>
        </w:rPr>
        <w:t xml:space="preserve"> </w:t>
      </w:r>
      <w:r>
        <w:rPr>
          <w:rFonts w:cs="B Nazanin+ Regular" w:hint="cs"/>
          <w:i/>
          <w:iCs/>
          <w:rtl/>
          <w:lang w:eastAsia="en-US" w:bidi="fa-IR"/>
        </w:rPr>
        <w:t xml:space="preserve">خیر در آن صورت با افزایش </w:t>
      </w:r>
      <w:r>
        <w:rPr>
          <w:rFonts w:cs="B Nazanin+ Regular"/>
          <w:i/>
          <w:iCs/>
          <w:lang w:eastAsia="en-US" w:bidi="fa-IR"/>
        </w:rPr>
        <w:t>PO</w:t>
      </w:r>
      <w:r>
        <w:rPr>
          <w:rFonts w:cs="B Nazanin+ Regular" w:hint="cs"/>
          <w:i/>
          <w:iCs/>
          <w:rtl/>
          <w:lang w:eastAsia="en-US" w:bidi="fa-IR"/>
        </w:rPr>
        <w:t xml:space="preserve"> رو به رو خواهیم شد.</w:t>
      </w:r>
    </w:p>
    <w:p w14:paraId="7FA4163D" w14:textId="61B5F46D" w:rsidR="00BD5D5A" w:rsidRDefault="00BD5D5A" w:rsidP="00BD5D5A">
      <w:pPr>
        <w:pStyle w:val="NoSpacing"/>
        <w:bidi/>
        <w:jc w:val="center"/>
        <w:rPr>
          <w:rtl/>
          <w:lang w:eastAsia="en-US" w:bidi="fa-IR"/>
        </w:rPr>
      </w:pPr>
      <w:r w:rsidRPr="00BD5D5A">
        <w:rPr>
          <w:rFonts w:cs="Times New Roman"/>
          <w:rtl/>
          <w:lang w:eastAsia="en-US" w:bidi="fa-IR"/>
        </w:rPr>
        <w:drawing>
          <wp:inline distT="0" distB="0" distL="0" distR="0" wp14:anchorId="4B997D83" wp14:editId="4F53ECF3">
            <wp:extent cx="4572000" cy="3706427"/>
            <wp:effectExtent l="0" t="0" r="0" b="8890"/>
            <wp:docPr id="46206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62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5374" w14:textId="77777777" w:rsidR="00BD5D5A" w:rsidRDefault="00BD5D5A" w:rsidP="00BD5D5A">
      <w:pPr>
        <w:pStyle w:val="NoSpacing"/>
        <w:bidi/>
        <w:jc w:val="center"/>
        <w:rPr>
          <w:rtl/>
          <w:lang w:eastAsia="en-US" w:bidi="fa-IR"/>
        </w:rPr>
      </w:pPr>
    </w:p>
    <w:p w14:paraId="15A35BA0" w14:textId="77777777" w:rsidR="00BD5D5A" w:rsidRDefault="00BD5D5A" w:rsidP="00BD5D5A">
      <w:pPr>
        <w:pStyle w:val="NoSpacing"/>
        <w:bidi/>
        <w:jc w:val="center"/>
        <w:rPr>
          <w:rtl/>
          <w:lang w:eastAsia="en-US" w:bidi="fa-IR"/>
        </w:rPr>
      </w:pPr>
    </w:p>
    <w:p w14:paraId="761BA740" w14:textId="77777777" w:rsidR="00BD5D5A" w:rsidRDefault="00BD5D5A" w:rsidP="00BD5D5A">
      <w:pPr>
        <w:pStyle w:val="NoSpacing"/>
        <w:bidi/>
        <w:jc w:val="center"/>
        <w:rPr>
          <w:rtl/>
          <w:lang w:eastAsia="en-US" w:bidi="fa-IR"/>
        </w:rPr>
      </w:pPr>
    </w:p>
    <w:p w14:paraId="3374EADD" w14:textId="77777777" w:rsidR="00BD5D5A" w:rsidRDefault="00BD5D5A" w:rsidP="00BD5D5A">
      <w:pPr>
        <w:pStyle w:val="NoSpacing"/>
        <w:bidi/>
        <w:jc w:val="center"/>
        <w:rPr>
          <w:rtl/>
          <w:lang w:eastAsia="en-US" w:bidi="fa-IR"/>
        </w:rPr>
      </w:pPr>
    </w:p>
    <w:p w14:paraId="0B1F85E6" w14:textId="77777777" w:rsidR="00BD5D5A" w:rsidRDefault="00BD5D5A" w:rsidP="00BD5D5A">
      <w:pPr>
        <w:pStyle w:val="NoSpacing"/>
        <w:bidi/>
        <w:jc w:val="center"/>
        <w:rPr>
          <w:rtl/>
          <w:lang w:eastAsia="en-US" w:bidi="fa-IR"/>
        </w:rPr>
      </w:pPr>
    </w:p>
    <w:p w14:paraId="20E58343" w14:textId="77777777" w:rsidR="00BD5D5A" w:rsidRDefault="00BD5D5A" w:rsidP="00BD5D5A">
      <w:pPr>
        <w:pStyle w:val="NoSpacing"/>
        <w:bidi/>
        <w:jc w:val="center"/>
        <w:rPr>
          <w:rtl/>
          <w:lang w:eastAsia="en-US" w:bidi="fa-IR"/>
        </w:rPr>
      </w:pPr>
    </w:p>
    <w:p w14:paraId="7C1B3BE6" w14:textId="77777777" w:rsidR="00BD5D5A" w:rsidRPr="00BD5D5A" w:rsidRDefault="00BD5D5A" w:rsidP="00BD5D5A">
      <w:pPr>
        <w:pStyle w:val="NoSpacing"/>
        <w:bidi/>
        <w:jc w:val="center"/>
        <w:rPr>
          <w:rFonts w:hint="cs"/>
          <w:rtl/>
          <w:lang w:eastAsia="en-US" w:bidi="fa-IR"/>
        </w:rPr>
      </w:pPr>
    </w:p>
    <w:p w14:paraId="0F02C02E" w14:textId="77777777" w:rsidR="00B515BE" w:rsidRPr="00222188" w:rsidRDefault="002401C3" w:rsidP="00222188">
      <w:pPr>
        <w:pStyle w:val="Heading1"/>
        <w:bidi/>
        <w:rPr>
          <w:rFonts w:cs="B Nazanin+ Regular"/>
          <w:lang w:bidi="fa-IR"/>
        </w:rPr>
      </w:pPr>
      <w:bookmarkStart w:id="3" w:name="_Toc132923999"/>
      <w:proofErr w:type="spellStart"/>
      <w:r w:rsidRPr="00222188">
        <w:rPr>
          <w:rFonts w:cs="B Nazanin+ Regular" w:hint="cs"/>
          <w:rtl/>
          <w:lang w:bidi="fa-IR"/>
        </w:rPr>
        <w:lastRenderedPageBreak/>
        <w:t>جبران</w:t>
      </w:r>
      <w:r w:rsidR="00222188">
        <w:rPr>
          <w:rFonts w:cs="B Nazanin+ Regular" w:hint="cs"/>
          <w:rtl/>
          <w:lang w:bidi="fa-IR"/>
        </w:rPr>
        <w:t>‌</w:t>
      </w:r>
      <w:r w:rsidRPr="00222188">
        <w:rPr>
          <w:rFonts w:cs="B Nazanin+ Regular" w:hint="cs"/>
          <w:rtl/>
          <w:lang w:bidi="fa-IR"/>
        </w:rPr>
        <w:t>ساز</w:t>
      </w:r>
      <w:proofErr w:type="spellEnd"/>
      <w:r w:rsidRPr="00222188">
        <w:rPr>
          <w:rFonts w:cs="B Nazanin+ Regular" w:hint="cs"/>
          <w:rtl/>
          <w:lang w:bidi="fa-IR"/>
        </w:rPr>
        <w:t xml:space="preserve"> </w:t>
      </w:r>
      <w:r w:rsidRPr="00222188">
        <w:rPr>
          <w:rFonts w:cs="B Nazanin+ Regular"/>
          <w:lang w:bidi="fa-IR"/>
        </w:rPr>
        <w:t>Lead</w:t>
      </w:r>
      <w:bookmarkEnd w:id="3"/>
    </w:p>
    <w:p w14:paraId="77935616" w14:textId="77777777" w:rsidR="007C3389" w:rsidRDefault="007C3389" w:rsidP="00BD5D5A">
      <w:pPr>
        <w:bidi/>
        <w:jc w:val="lowKashida"/>
        <w:rPr>
          <w:rFonts w:cs="B Nazanin+ Regular"/>
          <w:lang w:bidi="fa-IR"/>
        </w:rPr>
      </w:pPr>
      <w:r>
        <w:rPr>
          <w:rFonts w:cs="B Nazanin+ Regular" w:hint="cs"/>
          <w:rtl/>
        </w:rPr>
        <w:t xml:space="preserve">هدف از این طراحی و آزمایش پیاده سازی یک کنترل کننده </w:t>
      </w:r>
      <w:r>
        <w:rPr>
          <w:rFonts w:cs="B Nazanin+ Regular"/>
        </w:rPr>
        <w:t>Lead</w:t>
      </w:r>
      <w:r>
        <w:rPr>
          <w:rFonts w:cs="B Nazanin+ Regular" w:hint="cs"/>
          <w:rtl/>
          <w:lang w:bidi="fa-IR"/>
        </w:rPr>
        <w:t xml:space="preserve"> برای سیستم یک </w:t>
      </w:r>
      <w:proofErr w:type="spellStart"/>
      <w:r>
        <w:rPr>
          <w:rFonts w:cs="B Nazanin+ Regular" w:hint="cs"/>
          <w:rtl/>
          <w:lang w:bidi="fa-IR"/>
        </w:rPr>
        <w:t>سروو</w:t>
      </w:r>
      <w:proofErr w:type="spellEnd"/>
      <w:r>
        <w:rPr>
          <w:rFonts w:cs="B Nazanin+ Regular" w:hint="cs"/>
          <w:rtl/>
          <w:lang w:bidi="fa-IR"/>
        </w:rPr>
        <w:t xml:space="preserve"> موتور است. مطلوب است اگر ورودی پله باشد، درصد بالا زدگی کمتر از ٪۳۰ و زمان نشست ۰.۱ ثانیه باشد.</w:t>
      </w:r>
    </w:p>
    <w:p w14:paraId="6A5A7EBA" w14:textId="77777777" w:rsidR="007C3389" w:rsidRPr="007C3389" w:rsidRDefault="007C3389" w:rsidP="007C3389">
      <w:pPr>
        <w:pStyle w:val="Heading2"/>
        <w:bidi/>
        <w:rPr>
          <w:rFonts w:cs="B Nazanin+ Regular"/>
          <w:rtl/>
          <w:lang w:bidi="fa-IR"/>
        </w:rPr>
      </w:pPr>
      <w:bookmarkStart w:id="4" w:name="_Toc132924000"/>
      <w:r w:rsidRPr="007C3389">
        <w:rPr>
          <w:rFonts w:cs="B Nazanin+ Regular" w:hint="cs"/>
          <w:rtl/>
          <w:lang w:bidi="fa-IR"/>
        </w:rPr>
        <w:t>مقدمه</w:t>
      </w:r>
      <w:bookmarkEnd w:id="4"/>
    </w:p>
    <w:p w14:paraId="0CD34AF8" w14:textId="77777777" w:rsidR="0026793D" w:rsidRDefault="0026793D" w:rsidP="0026793D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1D5BC8A4" wp14:editId="652CF858">
            <wp:extent cx="3954780" cy="1226820"/>
            <wp:effectExtent l="0" t="0" r="7620" b="0"/>
            <wp:docPr id="8" name="Picture 8" descr="Control Tutorials for MATLAB and Simulink - Introduction: PID Controller 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rol Tutorials for MATLAB and Simulink - Introduction: PID Controller  Desig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0" t="15355" r="8292" b="21260"/>
                    <a:stretch/>
                  </pic:blipFill>
                  <pic:spPr bwMode="auto">
                    <a:xfrm>
                      <a:off x="0" y="0"/>
                      <a:ext cx="39547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FC770" w14:textId="77777777" w:rsidR="0026793D" w:rsidRDefault="0026793D" w:rsidP="0026793D">
      <w:pPr>
        <w:bidi/>
        <w:rPr>
          <w:rFonts w:cs="B Nazanin+ Regular"/>
          <w:rtl/>
          <w:lang w:bidi="fa-IR"/>
        </w:rPr>
      </w:pPr>
      <w:r>
        <w:rPr>
          <w:rFonts w:cs="B Nazanin+ Regular" w:hint="cs"/>
          <w:rtl/>
          <w:lang w:bidi="fa-IR"/>
        </w:rPr>
        <w:t>به ترتیب خواهیم داشت:</w:t>
      </w:r>
    </w:p>
    <w:p w14:paraId="29C2E822" w14:textId="77777777" w:rsidR="0026793D" w:rsidRPr="00B515BE" w:rsidRDefault="0026793D" w:rsidP="0026793D">
      <w:pPr>
        <w:rPr>
          <w:rFonts w:cs="B Nazanin+ Regular"/>
          <w:rtl/>
          <w:lang w:bidi="fa-IR"/>
        </w:rPr>
      </w:pPr>
      <m:oMathPara>
        <m:oMath>
          <m:r>
            <w:rPr>
              <w:rFonts w:ascii="Cambria Math" w:hAnsi="Cambria Math" w:cs="B Nazanin+ Regular"/>
              <w:lang w:bidi="fa-IR"/>
            </w:rPr>
            <m:t>r=u</m:t>
          </m:r>
          <m:d>
            <m:d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+ Regular"/>
                  <w:lang w:bidi="fa-IR"/>
                </w:rPr>
                <m:t>t</m:t>
              </m:r>
            </m:e>
          </m:d>
          <m:r>
            <w:rPr>
              <w:rFonts w:ascii="Cambria Math" w:hAnsi="Cambria Math" w:cs="B Nazanin+ Regular"/>
              <w:lang w:bidi="fa-IR"/>
            </w:rPr>
            <m:t>, R</m:t>
          </m:r>
          <m:d>
            <m:d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+ Regular"/>
                  <w:lang w:bidi="fa-IR"/>
                </w:rPr>
                <m:t>s</m:t>
              </m:r>
            </m:e>
          </m:d>
          <m:r>
            <w:rPr>
              <w:rFonts w:ascii="Cambria Math" w:hAnsi="Cambria Math" w:cs="B Nazanin+ Regular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+ Regular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+ Regular"/>
                  <w:lang w:bidi="fa-IR"/>
                </w:rPr>
                <m:t>s</m:t>
              </m:r>
            </m:den>
          </m:f>
        </m:oMath>
      </m:oMathPara>
    </w:p>
    <w:p w14:paraId="35502F07" w14:textId="77777777" w:rsidR="0026793D" w:rsidRPr="00B515BE" w:rsidRDefault="0026793D" w:rsidP="0026793D">
      <w:pPr>
        <w:rPr>
          <w:rFonts w:cs="B Nazanin+ Regular"/>
          <w:lang w:bidi="fa-IR"/>
        </w:rPr>
      </w:pPr>
      <m:oMathPara>
        <m:oMath>
          <m:r>
            <w:rPr>
              <w:rFonts w:ascii="Cambria Math" w:hAnsi="Cambria Math" w:cs="B Nazanin+ Regular"/>
              <w:lang w:bidi="fa-IR"/>
            </w:rPr>
            <m:t>c</m:t>
          </m:r>
          <m:d>
            <m:d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+ Regular"/>
                  <w:lang w:bidi="fa-IR"/>
                </w:rPr>
                <m:t>t</m:t>
              </m:r>
            </m:e>
          </m:d>
          <m:r>
            <w:rPr>
              <w:rFonts w:ascii="Cambria Math" w:hAnsi="Cambria Math" w:cs="B Nazanin+ Regular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+ Regular"/>
                  <w:lang w:bidi="fa-IR"/>
                </w:rPr>
                <m:t>K</m:t>
              </m:r>
            </m:e>
            <m:sub>
              <m:r>
                <w:rPr>
                  <w:rFonts w:ascii="Cambria Math" w:hAnsi="Cambria Math" w:cs="B Nazanin+ Regular"/>
                  <w:lang w:bidi="fa-IR"/>
                </w:rPr>
                <m:t>p</m:t>
              </m:r>
            </m:sub>
          </m:sSub>
          <m:r>
            <w:rPr>
              <w:rFonts w:ascii="Cambria Math" w:hAnsi="Cambria Math" w:cs="B Nazanin+ Regular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+ Regular"/>
                  <w:lang w:bidi="fa-IR"/>
                </w:rPr>
                <m:t>K</m:t>
              </m:r>
            </m:e>
            <m:sub>
              <m:r>
                <w:rPr>
                  <w:rFonts w:ascii="Cambria Math" w:hAnsi="Cambria Math" w:cs="B Nazanin+ Regular"/>
                  <w:lang w:bidi="fa-IR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+ Regular"/>
                  <w:lang w:bidi="fa-IR"/>
                </w:rPr>
                <m:t>de</m:t>
              </m:r>
              <m:d>
                <m:dPr>
                  <m:ctrlPr>
                    <w:rPr>
                      <w:rFonts w:ascii="Cambria Math" w:hAnsi="Cambria Math" w:cs="B Nazanin+ Regular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+ Regular"/>
                      <w:lang w:bidi="fa-IR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B Nazanin+ Regular"/>
                  <w:lang w:bidi="fa-IR"/>
                </w:rPr>
                <m:t>dt</m:t>
              </m:r>
            </m:den>
          </m:f>
          <m:r>
            <w:rPr>
              <w:rFonts w:ascii="Cambria Math" w:hAnsi="Cambria Math" w:cs="B Nazanin+ Regular"/>
              <w:lang w:bidi="fa-IR"/>
            </w:rPr>
            <m:t>, C</m:t>
          </m:r>
          <m:d>
            <m:d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+ Regular"/>
                  <w:lang w:bidi="fa-IR"/>
                </w:rPr>
                <m:t>s</m:t>
              </m:r>
            </m:e>
          </m:d>
          <m:r>
            <w:rPr>
              <w:rFonts w:ascii="Cambria Math" w:hAnsi="Cambria Math" w:cs="B Nazanin+ Regular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+ Regular"/>
                  <w:lang w:bidi="fa-IR"/>
                </w:rPr>
                <m:t>K</m:t>
              </m:r>
            </m:e>
            <m:sub>
              <m:r>
                <w:rPr>
                  <w:rFonts w:ascii="Cambria Math" w:hAnsi="Cambria Math" w:cs="B Nazanin+ Regular"/>
                  <w:lang w:bidi="fa-IR"/>
                </w:rPr>
                <m:t>p</m:t>
              </m:r>
            </m:sub>
          </m:sSub>
          <m:r>
            <w:rPr>
              <w:rFonts w:ascii="Cambria Math" w:hAnsi="Cambria Math" w:cs="B Nazanin+ Regular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+ Regular"/>
                  <w:lang w:bidi="fa-IR"/>
                </w:rPr>
                <m:t>K</m:t>
              </m:r>
            </m:e>
            <m:sub>
              <m:r>
                <w:rPr>
                  <w:rFonts w:ascii="Cambria Math" w:hAnsi="Cambria Math" w:cs="B Nazanin+ Regular"/>
                  <w:lang w:bidi="fa-IR"/>
                </w:rPr>
                <m:t>d</m:t>
              </m:r>
            </m:sub>
          </m:sSub>
          <m:r>
            <w:rPr>
              <w:rFonts w:ascii="Cambria Math" w:hAnsi="Cambria Math" w:cs="B Nazanin+ Regular"/>
              <w:lang w:bidi="fa-IR"/>
            </w:rPr>
            <m:t>s</m:t>
          </m:r>
        </m:oMath>
      </m:oMathPara>
    </w:p>
    <w:p w14:paraId="2CBCA5C6" w14:textId="2084C139" w:rsidR="007C3389" w:rsidRPr="007C3389" w:rsidRDefault="0026793D" w:rsidP="0026793D">
      <w:pPr>
        <w:rPr>
          <w:rFonts w:cs="B Nazanin+ Regular"/>
          <w:rtl/>
          <w:lang w:bidi="fa-IR"/>
        </w:rPr>
      </w:pPr>
      <m:oMathPara>
        <m:oMath>
          <m:r>
            <w:rPr>
              <w:rFonts w:ascii="Cambria Math" w:hAnsi="Cambria Math" w:cs="B Nazanin+ Regular"/>
              <w:lang w:bidi="fa-IR"/>
            </w:rPr>
            <m:t>P</m:t>
          </m:r>
          <m:d>
            <m:d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+ Regular"/>
                  <w:lang w:bidi="fa-IR"/>
                </w:rPr>
                <m:t>s</m:t>
              </m:r>
            </m:e>
          </m:d>
          <m:r>
            <w:rPr>
              <w:rFonts w:ascii="Cambria Math" w:hAnsi="Cambria Math" w:cs="B Nazanin+ Regular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+ Regular"/>
                  <w:lang w:bidi="fa-IR"/>
                </w:rPr>
                <m:t>0.129</m:t>
              </m:r>
            </m:num>
            <m:den>
              <m:r>
                <w:rPr>
                  <w:rFonts w:ascii="Cambria Math" w:hAnsi="Cambria Math" w:cs="B Nazanin+ Regular"/>
                  <w:lang w:bidi="fa-IR"/>
                </w:rPr>
                <m:t>s</m:t>
              </m:r>
              <m:d>
                <m:dPr>
                  <m:ctrlPr>
                    <w:rPr>
                      <w:rFonts w:ascii="Cambria Math" w:hAnsi="Cambria Math" w:cs="B Nazanin+ Regular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+ Regular"/>
                      <w:lang w:bidi="fa-IR"/>
                    </w:rPr>
                    <m:t>0.00213s+0.0844</m:t>
                  </m:r>
                </m:e>
              </m:d>
            </m:den>
          </m:f>
        </m:oMath>
      </m:oMathPara>
    </w:p>
    <w:p w14:paraId="5C306E9A" w14:textId="77777777" w:rsidR="007C3389" w:rsidRPr="007C3389" w:rsidRDefault="007C3389" w:rsidP="00BD5D5A">
      <w:pPr>
        <w:pStyle w:val="Heading2"/>
        <w:bidi/>
        <w:spacing w:line="360" w:lineRule="auto"/>
        <w:jc w:val="lowKashida"/>
        <w:rPr>
          <w:rFonts w:cs="B Nazanin+ Regular"/>
          <w:rtl/>
          <w:lang w:bidi="fa-IR"/>
        </w:rPr>
      </w:pPr>
      <w:bookmarkStart w:id="5" w:name="_Toc132924001"/>
      <w:r w:rsidRPr="007C3389">
        <w:rPr>
          <w:rFonts w:cs="B Nazanin+ Regular" w:hint="cs"/>
          <w:rtl/>
          <w:lang w:bidi="fa-IR"/>
        </w:rPr>
        <w:t>محاسبات</w:t>
      </w:r>
      <w:bookmarkEnd w:id="5"/>
    </w:p>
    <w:p w14:paraId="490FE356" w14:textId="71AB85BF" w:rsidR="007C3389" w:rsidRDefault="0026793D" w:rsidP="00BD5D5A">
      <w:pPr>
        <w:bidi/>
        <w:spacing w:line="360" w:lineRule="auto"/>
        <w:jc w:val="lowKashida"/>
        <w:rPr>
          <w:rFonts w:cs="B Nazanin+ Regular"/>
          <w:rtl/>
          <w:lang w:bidi="fa-IR"/>
        </w:rPr>
      </w:pPr>
      <w:r>
        <w:rPr>
          <w:rFonts w:cs="B Nazanin+ Regular" w:hint="cs"/>
          <w:rtl/>
          <w:lang w:bidi="fa-IR"/>
        </w:rPr>
        <w:t>یک صفر را زیر یا کمی سمت چپ مقدار حقیقی قطب مطلوب قرار میدهیم. سپس قطب را بر اساس شرط زاویه پیدا میکنیم.</w:t>
      </w:r>
    </w:p>
    <w:p w14:paraId="6D40C973" w14:textId="77777777" w:rsidR="0026793D" w:rsidRPr="00A01FFA" w:rsidRDefault="00000000" w:rsidP="0026793D">
      <w:pPr>
        <w:rPr>
          <w:rFonts w:asciiTheme="majorHAnsi" w:eastAsiaTheme="majorEastAsia" w:hAnsiTheme="majorHAnsi" w:cs="B Nazanin+ Regular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+ Regular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+ Regular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+ Regular"/>
              <w:lang w:bidi="fa-IR"/>
            </w:rPr>
            <m:t>=0.1 s=</m:t>
          </m:r>
          <m:f>
            <m:f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+ Regular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 w:cs="B Nazanin+ Regular"/>
                  <w:lang w:bidi="fa-IR"/>
                </w:rPr>
                <m:t>ξ</m:t>
              </m:r>
              <m:sSub>
                <m:sSubPr>
                  <m:ctrlPr>
                    <w:rPr>
                      <w:rFonts w:ascii="Cambria Math" w:hAnsi="Cambria Math" w:cs="B Nazanin+ Regular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+ Regular"/>
                      <w:lang w:bidi="fa-IR"/>
                    </w:rPr>
                    <m:t>ω</m:t>
                  </m:r>
                </m:e>
                <m:sub>
                  <m:r>
                    <w:rPr>
                      <w:rFonts w:ascii="Cambria Math" w:hAnsi="Cambria Math" w:cs="B Nazanin+ Regular"/>
                      <w:lang w:bidi="fa-IR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B Nazanin+ Regular"/>
              <w:lang w:bidi="fa-IR"/>
            </w:rPr>
            <m:t>→40=ξ</m:t>
          </m:r>
          <m:sSub>
            <m:sSub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+ Regular"/>
                  <w:lang w:bidi="fa-IR"/>
                </w:rPr>
                <m:t>ω</m:t>
              </m:r>
            </m:e>
            <m:sub>
              <m:r>
                <w:rPr>
                  <w:rFonts w:ascii="Cambria Math" w:hAnsi="Cambria Math" w:cs="B Nazanin+ Regular"/>
                  <w:lang w:bidi="fa-IR"/>
                </w:rPr>
                <m:t>n</m:t>
              </m:r>
            </m:sub>
          </m:sSub>
        </m:oMath>
      </m:oMathPara>
    </w:p>
    <w:p w14:paraId="697D400A" w14:textId="5F754482" w:rsidR="0026793D" w:rsidRPr="00A01FFA" w:rsidRDefault="0026793D" w:rsidP="0026793D">
      <w:pPr>
        <w:rPr>
          <w:rFonts w:asciiTheme="majorHAnsi" w:eastAsiaTheme="majorEastAsia" w:hAnsiTheme="majorHAnsi" w:cs="B Nazanin+ Regular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B Nazanin+ Regular"/>
              <w:lang w:bidi="fa-IR"/>
            </w:rPr>
            <m:t>P.O. =30% →</m:t>
          </m:r>
          <m:r>
            <w:rPr>
              <w:rFonts w:ascii="Cambria Math" w:hAnsi="Cambria Math" w:cs="B Nazanin+ Regular"/>
              <w:lang w:bidi="fa-IR"/>
            </w:rPr>
            <m:t>ξ=0.36</m:t>
          </m:r>
        </m:oMath>
      </m:oMathPara>
    </w:p>
    <w:p w14:paraId="050EC097" w14:textId="25AFDBCC" w:rsidR="0026793D" w:rsidRPr="00A01FFA" w:rsidRDefault="00000000" w:rsidP="0026793D">
      <w:pPr>
        <w:rPr>
          <w:rFonts w:asciiTheme="majorHAnsi" w:eastAsiaTheme="majorEastAsia" w:hAnsiTheme="majorHAnsi" w:cs="B Nazanin+ Regular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B Nazanin+ Regular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B Nazanin+ Regular"/>
                  <w:lang w:bidi="fa-IR"/>
                </w:rPr>
                <m:t>ω</m:t>
              </m:r>
            </m:e>
            <m:sub>
              <m:r>
                <w:rPr>
                  <w:rFonts w:ascii="Cambria Math" w:eastAsiaTheme="majorEastAsia" w:hAnsi="Cambria Math" w:cs="B Nazanin+ Regular"/>
                  <w:lang w:bidi="fa-IR"/>
                </w:rPr>
                <m:t>n</m:t>
              </m:r>
            </m:sub>
          </m:sSub>
          <m:r>
            <w:rPr>
              <w:rFonts w:ascii="Cambria Math" w:eastAsiaTheme="majorEastAsia" w:hAnsi="Cambria Math" w:cs="B Nazanin+ Regular"/>
              <w:lang w:bidi="fa-IR"/>
            </w:rPr>
            <m:t>=111.8→</m:t>
          </m:r>
          <m:sSub>
            <m:sSubPr>
              <m:ctrlPr>
                <w:rPr>
                  <w:rFonts w:ascii="Cambria Math" w:eastAsiaTheme="majorEastAsia" w:hAnsi="Cambria Math" w:cs="B Nazanin+ Regular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B Nazanin+ Regular"/>
                  <w:lang w:bidi="fa-IR"/>
                </w:rPr>
                <m:t>s</m:t>
              </m:r>
            </m:e>
            <m:sub>
              <m:r>
                <w:rPr>
                  <w:rFonts w:ascii="Cambria Math" w:eastAsiaTheme="majorEastAsia" w:hAnsi="Cambria Math" w:cs="B Nazanin+ Regular"/>
                  <w:lang w:bidi="fa-IR"/>
                </w:rPr>
                <m:t>d</m:t>
              </m:r>
            </m:sub>
          </m:sSub>
          <m:r>
            <w:rPr>
              <w:rFonts w:ascii="Cambria Math" w:eastAsiaTheme="majorEastAsia" w:hAnsi="Cambria Math" w:cs="B Nazanin+ Regular"/>
              <w:lang w:bidi="fa-IR"/>
            </w:rPr>
            <m:t>=-40±j104.4</m:t>
          </m:r>
        </m:oMath>
      </m:oMathPara>
    </w:p>
    <w:p w14:paraId="21FF051F" w14:textId="77777777" w:rsidR="0026793D" w:rsidRPr="009647B4" w:rsidRDefault="0026793D" w:rsidP="0026793D">
      <w:pPr>
        <w:rPr>
          <w:rFonts w:asciiTheme="majorHAnsi" w:eastAsiaTheme="majorEastAsia" w:hAnsiTheme="majorHAnsi" w:cs="B Nazanin+ Regular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B Nazanin+ Regular"/>
              <w:lang w:bidi="fa-IR"/>
            </w:rPr>
            <m:t>P</m:t>
          </m:r>
          <m:d>
            <m:dPr>
              <m:ctrlPr>
                <w:rPr>
                  <w:rFonts w:ascii="Cambria Math" w:eastAsiaTheme="majorEastAsia" w:hAnsi="Cambria Math" w:cs="B Nazanin+ Regular"/>
                  <w:i/>
                  <w:lang w:bidi="fa-IR"/>
                </w:rPr>
              </m:ctrlPr>
            </m:dPr>
            <m:e>
              <m:r>
                <w:rPr>
                  <w:rFonts w:ascii="Cambria Math" w:eastAsiaTheme="majorEastAsia" w:hAnsi="Cambria Math" w:cs="B Nazanin+ Regular"/>
                  <w:lang w:bidi="fa-IR"/>
                </w:rPr>
                <m:t>s</m:t>
              </m:r>
            </m:e>
          </m:d>
          <m:r>
            <w:rPr>
              <w:rFonts w:ascii="Cambria Math" w:eastAsiaTheme="majorEastAsia" w:hAnsi="Cambria Math" w:cs="B Nazanin+ Regular"/>
              <w:lang w:bidi="fa-IR"/>
            </w:rPr>
            <m:t>→poles:0 -39.6244, Zeros: Zer</m:t>
          </m:r>
          <m:sSup>
            <m:sSupPr>
              <m:ctrlPr>
                <w:rPr>
                  <w:rFonts w:ascii="Cambria Math" w:eastAsiaTheme="majorEastAsia" w:hAnsi="Cambria Math" w:cs="B Nazanin+ Regular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B Nazanin+ Regular"/>
                  <w:lang w:bidi="fa-IR"/>
                </w:rPr>
                <m:t>o</m:t>
              </m:r>
            </m:e>
            <m:sup>
              <m:r>
                <w:rPr>
                  <w:rFonts w:ascii="Cambria Math" w:eastAsiaTheme="majorEastAsia" w:hAnsi="Cambria Math" w:cs="B Nazanin+ Regular"/>
                  <w:lang w:bidi="fa-IR"/>
                </w:rPr>
                <m:t>'</m:t>
              </m:r>
            </m:sup>
          </m:sSup>
          <m:r>
            <w:rPr>
              <w:rFonts w:ascii="Cambria Math" w:eastAsiaTheme="majorEastAsia" w:hAnsi="Cambria Math" w:cs="B Nazanin+ Regular"/>
              <w:lang w:bidi="fa-IR"/>
            </w:rPr>
            <m:t>s is not limited.</m:t>
          </m:r>
        </m:oMath>
      </m:oMathPara>
    </w:p>
    <w:p w14:paraId="4F744CCE" w14:textId="0C515733" w:rsidR="0026793D" w:rsidRPr="00B94F38" w:rsidRDefault="004106B2" w:rsidP="0026793D">
      <w:pPr>
        <w:rPr>
          <w:rFonts w:asciiTheme="majorHAnsi" w:eastAsiaTheme="majorEastAsia" w:hAnsiTheme="majorHAnsi" w:cs="B Nazanin+ Regular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B Nazanin+ Regular"/>
              <w:lang w:bidi="fa-IR"/>
            </w:rPr>
            <w:lastRenderedPageBreak/>
            <m:t>90°-</m:t>
          </m:r>
          <m:d>
            <m:dPr>
              <m:ctrlPr>
                <w:rPr>
                  <w:rFonts w:ascii="Cambria Math" w:eastAsiaTheme="majorEastAsia" w:hAnsi="Cambria Math" w:cs="B Nazanin+ Regular"/>
                  <w:i/>
                  <w:lang w:bidi="fa-IR"/>
                </w:rPr>
              </m:ctrlPr>
            </m:dPr>
            <m:e>
              <m:r>
                <w:rPr>
                  <w:rFonts w:ascii="Cambria Math" w:eastAsiaTheme="majorEastAsia" w:hAnsi="Cambria Math" w:cs="B Nazanin+ Regular"/>
                  <w:lang w:bidi="fa-IR"/>
                </w:rPr>
                <m:t>90°+</m:t>
              </m:r>
              <m:func>
                <m:funcPr>
                  <m:ctrlPr>
                    <w:rPr>
                      <w:rFonts w:ascii="Cambria Math" w:eastAsiaTheme="majorEastAsia" w:hAnsi="Cambria Math" w:cs="B Nazanin+ Regular"/>
                      <w:i/>
                      <w:lang w:bidi="fa-I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ajorEastAsia" w:hAnsi="Cambria Math" w:cs="B Nazanin+ Regular"/>
                          <w:i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B Nazanin+ Regular"/>
                          <w:lang w:bidi="fa-IR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Theme="majorEastAsia" w:hAnsi="Cambria Math" w:cs="B Nazanin+ Regular"/>
                          <w:lang w:bidi="fa-IR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="B Nazanin+ Regular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B Nazanin+ Regular"/>
                          <w:lang w:bidi="fa-IR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ajorEastAsia" w:hAnsi="Cambria Math" w:cs="B Nazanin+ Regular"/>
                          <w:lang w:bidi="fa-IR"/>
                        </w:rPr>
                        <m:t>104.4</m:t>
                      </m:r>
                    </m:den>
                  </m:f>
                </m:e>
              </m:func>
              <m:r>
                <w:rPr>
                  <w:rFonts w:ascii="Cambria Math" w:eastAsiaTheme="majorEastAsia" w:hAnsi="Cambria Math" w:cs="B Nazanin+ Regular"/>
                  <w:lang w:bidi="fa-IR"/>
                </w:rPr>
                <m:t>+</m:t>
              </m:r>
              <m:func>
                <m:funcPr>
                  <m:ctrlPr>
                    <w:rPr>
                      <w:rFonts w:ascii="Cambria Math" w:eastAsiaTheme="majorEastAsia" w:hAnsi="Cambria Math" w:cs="B Nazanin+ Regular"/>
                      <w:i/>
                      <w:lang w:bidi="fa-I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ajorEastAsia" w:hAnsi="Cambria Math" w:cs="B Nazanin+ Regular"/>
                          <w:i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B Nazanin+ Regular"/>
                          <w:lang w:bidi="fa-IR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Theme="majorEastAsia" w:hAnsi="Cambria Math" w:cs="B Nazanin+ Regular"/>
                          <w:lang w:bidi="fa-IR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="B Nazanin+ Regular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B Nazanin+ Regular"/>
                          <w:lang w:bidi="fa-IR"/>
                        </w:rPr>
                        <m:t>104.4</m:t>
                      </m:r>
                    </m:num>
                    <m:den>
                      <m:r>
                        <w:rPr>
                          <w:rFonts w:ascii="Cambria Math" w:eastAsiaTheme="majorEastAsia" w:hAnsi="Cambria Math" w:cs="B Nazanin+ Regular"/>
                          <w:lang w:bidi="fa-IR"/>
                        </w:rPr>
                        <m:t>-40-p</m:t>
                      </m:r>
                    </m:den>
                  </m:f>
                </m:e>
              </m:func>
            </m:e>
          </m:d>
          <m:r>
            <w:rPr>
              <w:rFonts w:ascii="Cambria Math" w:eastAsiaTheme="majorEastAsia" w:hAnsi="Cambria Math" w:cs="B Nazanin+ Regular"/>
              <w:lang w:bidi="fa-IR"/>
            </w:rPr>
            <m:t xml:space="preserve">=180°→p=-80 </m:t>
          </m:r>
        </m:oMath>
      </m:oMathPara>
    </w:p>
    <w:p w14:paraId="7EEA6217" w14:textId="77777777" w:rsidR="0026793D" w:rsidRPr="007C3389" w:rsidRDefault="0026793D" w:rsidP="0026793D">
      <w:pPr>
        <w:rPr>
          <w:rFonts w:cs="B Nazanin+ Regular"/>
          <w:rtl/>
          <w:lang w:bidi="fa-IR"/>
        </w:rPr>
      </w:pPr>
    </w:p>
    <w:p w14:paraId="01912879" w14:textId="77777777" w:rsidR="007C3389" w:rsidRDefault="007C3389" w:rsidP="007C3389">
      <w:pPr>
        <w:pStyle w:val="Heading2"/>
        <w:bidi/>
        <w:rPr>
          <w:rFonts w:cs="B Nazanin+ Regular"/>
          <w:rtl/>
          <w:lang w:bidi="fa-IR"/>
        </w:rPr>
      </w:pPr>
      <w:bookmarkStart w:id="6" w:name="_Toc132924002"/>
      <w:proofErr w:type="spellStart"/>
      <w:r w:rsidRPr="007C3389">
        <w:rPr>
          <w:rFonts w:cs="B Nazanin+ Regular" w:hint="cs"/>
          <w:rtl/>
          <w:lang w:bidi="fa-IR"/>
        </w:rPr>
        <w:t>کدنویسی</w:t>
      </w:r>
      <w:bookmarkEnd w:id="6"/>
      <w:proofErr w:type="spellEnd"/>
    </w:p>
    <w:p w14:paraId="38CA4F59" w14:textId="77777777" w:rsidR="00497966" w:rsidRPr="00497966" w:rsidRDefault="00497966" w:rsidP="00497966">
      <w:pPr>
        <w:spacing w:before="140" w:after="140" w:line="0" w:lineRule="atLeast"/>
        <w:ind w:firstLine="0"/>
        <w:rPr>
          <w:rFonts w:ascii="Helvetica" w:eastAsia="Times New Roman" w:hAnsi="Helvetica" w:cs="Times New Roman"/>
          <w:color w:val="D55000"/>
          <w:kern w:val="0"/>
          <w:sz w:val="36"/>
          <w:szCs w:val="20"/>
          <w:lang w:eastAsia="en-US"/>
        </w:rPr>
      </w:pPr>
      <w:r w:rsidRPr="00497966">
        <w:rPr>
          <w:rFonts w:ascii="Helvetica" w:eastAsia="Times New Roman" w:hAnsi="Helvetica" w:cs="Times New Roman"/>
          <w:color w:val="D55000"/>
          <w:kern w:val="0"/>
          <w:sz w:val="36"/>
          <w:szCs w:val="20"/>
          <w:lang w:eastAsia="en-US"/>
        </w:rPr>
        <w:t>Lead</w:t>
      </w:r>
    </w:p>
    <w:p w14:paraId="4452D550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color w:val="028009"/>
          <w:kern w:val="0"/>
          <w:sz w:val="21"/>
          <w:szCs w:val="20"/>
          <w:lang w:eastAsia="en-US"/>
        </w:rPr>
        <w:t>% G(s)</w:t>
      </w:r>
    </w:p>
    <w:p w14:paraId="38CE240C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sysG = tf([0.129], [0.00213 0.0844 0])</w:t>
      </w:r>
    </w:p>
    <w:p w14:paraId="5749ACDC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proofErr w:type="spellStart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sysG</w:t>
      </w:r>
      <w:proofErr w:type="spellEnd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=</w:t>
      </w:r>
    </w:p>
    <w:p w14:paraId="40795F38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0B46C562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    0.129</w:t>
      </w:r>
    </w:p>
    <w:p w14:paraId="350EF281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----------------------</w:t>
      </w:r>
    </w:p>
    <w:p w14:paraId="197A17A8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0.00213 s^2 + 0.0844 s</w:t>
      </w:r>
    </w:p>
    <w:p w14:paraId="7BEA44DF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65610BBB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Continuous-time transfer function.</w:t>
      </w:r>
    </w:p>
    <w:p w14:paraId="570BF45A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color w:val="028009"/>
          <w:kern w:val="0"/>
          <w:sz w:val="21"/>
          <w:szCs w:val="20"/>
          <w:lang w:eastAsia="en-US"/>
        </w:rPr>
        <w:t>% C(s)</w:t>
      </w:r>
    </w:p>
    <w:p w14:paraId="00A9FE5C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sysGc = tf([1 40], [1 80])</w:t>
      </w:r>
    </w:p>
    <w:p w14:paraId="148FC4D9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proofErr w:type="spellStart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sysGc</w:t>
      </w:r>
      <w:proofErr w:type="spellEnd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=</w:t>
      </w:r>
    </w:p>
    <w:p w14:paraId="6A7F7FDD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38592E1F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s + 40</w:t>
      </w:r>
    </w:p>
    <w:p w14:paraId="504B1B8D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------</w:t>
      </w:r>
    </w:p>
    <w:p w14:paraId="6C6CC437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s + 80</w:t>
      </w:r>
    </w:p>
    <w:p w14:paraId="23B06393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40E8BFF7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Continuous-time transfer function.</w:t>
      </w:r>
    </w:p>
    <w:p w14:paraId="3C193E19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color w:val="028009"/>
          <w:kern w:val="0"/>
          <w:sz w:val="21"/>
          <w:szCs w:val="20"/>
          <w:lang w:eastAsia="en-US"/>
        </w:rPr>
        <w:t>% C(s) * G(s)</w:t>
      </w:r>
    </w:p>
    <w:p w14:paraId="2F7016FB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sysGcG = series(sysG, sysGc)</w:t>
      </w:r>
    </w:p>
    <w:p w14:paraId="7A2E631D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proofErr w:type="spellStart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sysGcG</w:t>
      </w:r>
      <w:proofErr w:type="spellEnd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=</w:t>
      </w:r>
    </w:p>
    <w:p w14:paraId="609D37C2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0A7100CB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      0.129 s + 5.16</w:t>
      </w:r>
    </w:p>
    <w:p w14:paraId="2C383421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----------------------------------</w:t>
      </w:r>
    </w:p>
    <w:p w14:paraId="03349B4D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0.00213 s^3 + 0.2548 s^2 + 6.752 s</w:t>
      </w:r>
    </w:p>
    <w:p w14:paraId="14368D20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0BD0C84B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Continuous-time transfer function.</w:t>
      </w:r>
    </w:p>
    <w:p w14:paraId="63A08A2F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color w:val="028009"/>
          <w:kern w:val="0"/>
          <w:sz w:val="21"/>
          <w:szCs w:val="20"/>
          <w:lang w:eastAsia="en-US"/>
        </w:rPr>
        <w:t>% The num of C*G</w:t>
      </w:r>
    </w:p>
    <w:p w14:paraId="20E21BF8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num = [0.129 , 5.16];</w:t>
      </w:r>
    </w:p>
    <w:p w14:paraId="1D57CC57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color w:val="028009"/>
          <w:kern w:val="0"/>
          <w:sz w:val="21"/>
          <w:szCs w:val="20"/>
          <w:lang w:eastAsia="en-US"/>
        </w:rPr>
        <w:t>% The den of C*G</w:t>
      </w:r>
    </w:p>
    <w:p w14:paraId="4C46F7E0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den = [0.00213 , 0.2548 , 6.752 0];</w:t>
      </w:r>
    </w:p>
    <w:p w14:paraId="59A03726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color w:val="028009"/>
          <w:kern w:val="0"/>
          <w:sz w:val="21"/>
          <w:szCs w:val="20"/>
          <w:lang w:eastAsia="en-US"/>
        </w:rPr>
        <w:t>% num of C*G for s = s_d</w:t>
      </w:r>
    </w:p>
    <w:p w14:paraId="7270806C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numval = polyval(num,-40+104.37*i);</w:t>
      </w:r>
    </w:p>
    <w:p w14:paraId="60FBA458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color w:val="028009"/>
          <w:kern w:val="0"/>
          <w:sz w:val="21"/>
          <w:szCs w:val="20"/>
          <w:lang w:eastAsia="en-US"/>
        </w:rPr>
        <w:t>% den of C*G for s = s_d</w:t>
      </w:r>
    </w:p>
    <w:p w14:paraId="30DCC093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denval = polyval(den,-40+104.37*i);</w:t>
      </w:r>
    </w:p>
    <w:p w14:paraId="1FD4A3DE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value = denval/numval;</w:t>
      </w:r>
    </w:p>
    <w:p w14:paraId="3B9F34AB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</w:p>
    <w:p w14:paraId="65B466BA" w14:textId="77777777" w:rsidR="00497966" w:rsidRPr="00497966" w:rsidRDefault="00497966" w:rsidP="00497966">
      <w:pPr>
        <w:spacing w:before="210" w:after="210" w:line="259" w:lineRule="auto"/>
        <w:ind w:firstLine="0"/>
        <w:rPr>
          <w:rFonts w:ascii="Helvetica" w:eastAsia="Times New Roman" w:hAnsi="Helvetica" w:cs="Times New Roman"/>
          <w:kern w:val="0"/>
          <w:sz w:val="21"/>
          <w:szCs w:val="20"/>
          <w:lang w:eastAsia="en-US"/>
        </w:rPr>
      </w:pPr>
      <w:r w:rsidRPr="00497966">
        <w:rPr>
          <w:rFonts w:ascii="Helvetica" w:eastAsia="Times New Roman" w:hAnsi="Helvetica" w:cs="Times New Roman"/>
          <w:noProof/>
          <w:kern w:val="0"/>
          <w:position w:val="-32"/>
          <w:sz w:val="21"/>
          <w:szCs w:val="20"/>
          <w:lang w:eastAsia="en-US"/>
        </w:rPr>
        <w:lastRenderedPageBreak/>
        <w:drawing>
          <wp:inline distT="0" distB="0" distL="0" distR="0" wp14:anchorId="3AD4BFBB" wp14:editId="0ECC38A9">
            <wp:extent cx="1181100" cy="3810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C8E8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k = abs(value)</w:t>
      </w:r>
    </w:p>
    <w:p w14:paraId="2889563B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k = 206.2827</w:t>
      </w:r>
    </w:p>
    <w:p w14:paraId="37BDE921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sysT1 = series(sysGcG, k)</w:t>
      </w:r>
    </w:p>
    <w:p w14:paraId="0BA56CB6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sysT1 =</w:t>
      </w:r>
    </w:p>
    <w:p w14:paraId="64482DCC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4011E757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      26.61 s + 1064</w:t>
      </w:r>
    </w:p>
    <w:p w14:paraId="09E4D498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----------------------------------</w:t>
      </w:r>
    </w:p>
    <w:p w14:paraId="2ABC727C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0.00213 s^3 + 0.2548 s^2 + 6.752 s</w:t>
      </w:r>
    </w:p>
    <w:p w14:paraId="1A80B96B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57560474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Continuous-time transfer function.</w:t>
      </w:r>
    </w:p>
    <w:p w14:paraId="19F5B407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 xml:space="preserve">sysT2 = series(sysGcG, 0.95*k) </w:t>
      </w:r>
      <w:r w:rsidRPr="00497966">
        <w:rPr>
          <w:rFonts w:ascii="Consolas" w:eastAsia="Times New Roman" w:hAnsi="Consolas" w:cs="Times New Roman"/>
          <w:noProof/>
          <w:color w:val="028009"/>
          <w:kern w:val="0"/>
          <w:sz w:val="21"/>
          <w:szCs w:val="20"/>
          <w:lang w:eastAsia="en-US"/>
        </w:rPr>
        <w:t>%It has better performance!</w:t>
      </w:r>
    </w:p>
    <w:p w14:paraId="02083AE0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sysT2 =</w:t>
      </w:r>
    </w:p>
    <w:p w14:paraId="10C75E0C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4B6FAE74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      25.28 s + 1011</w:t>
      </w:r>
    </w:p>
    <w:p w14:paraId="16847C8C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----------------------------------</w:t>
      </w:r>
    </w:p>
    <w:p w14:paraId="73AAC99E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0.00213 s^3 + 0.2548 s^2 + 6.752 s</w:t>
      </w:r>
    </w:p>
    <w:p w14:paraId="7A05AC87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46B8BA3E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Continuous-time transfer function.</w:t>
      </w:r>
    </w:p>
    <w:p w14:paraId="37CDB876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sysT = sysT2</w:t>
      </w:r>
    </w:p>
    <w:p w14:paraId="6A2A5BD5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proofErr w:type="spellStart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sysT</w:t>
      </w:r>
      <w:proofErr w:type="spellEnd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=</w:t>
      </w:r>
    </w:p>
    <w:p w14:paraId="7611F9D4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2AAA3918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      25.28 s + 1011</w:t>
      </w:r>
    </w:p>
    <w:p w14:paraId="5F5D29F4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----------------------------------</w:t>
      </w:r>
    </w:p>
    <w:p w14:paraId="141F667C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0.00213 s^3 + 0.2548 s^2 + 6.752 s</w:t>
      </w:r>
    </w:p>
    <w:p w14:paraId="13AB6BA8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324DBFE2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Continuous-time transfer function.</w:t>
      </w:r>
    </w:p>
    <w:p w14:paraId="6BC70F40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sysTc = feedback(sysT, 1)</w:t>
      </w:r>
    </w:p>
    <w:p w14:paraId="4EA0F566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proofErr w:type="spellStart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sysTc</w:t>
      </w:r>
      <w:proofErr w:type="spellEnd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=</w:t>
      </w:r>
    </w:p>
    <w:p w14:paraId="0FF31A4E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7C44EA6A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         25.28 s + 1011</w:t>
      </w:r>
    </w:p>
    <w:p w14:paraId="7AE1DAAB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-----------------------------------------</w:t>
      </w:r>
    </w:p>
    <w:p w14:paraId="458EBD32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0.00213 s^3 + 0.2548 s^2 + 32.03 s + 1011</w:t>
      </w:r>
    </w:p>
    <w:p w14:paraId="0FFCF05F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759E31BE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Continuous-time transfer function.</w:t>
      </w:r>
    </w:p>
    <w:p w14:paraId="50E73FEE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stepinfo(sysTc)</w:t>
      </w:r>
    </w:p>
    <w:p w14:paraId="528C7BAE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proofErr w:type="spellStart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ans</w:t>
      </w:r>
      <w:proofErr w:type="spellEnd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= </w:t>
      </w:r>
      <w:r w:rsidRPr="00497966">
        <w:rPr>
          <w:rFonts w:ascii="Consolas" w:eastAsia="Times New Roman" w:hAnsi="Consolas" w:cs="Times New Roman"/>
          <w:i/>
          <w:iCs/>
          <w:color w:val="B3B3B3"/>
          <w:kern w:val="0"/>
          <w:sz w:val="18"/>
          <w:szCs w:val="18"/>
          <w:lang w:eastAsia="en-US"/>
        </w:rPr>
        <w:t>struct with fields:</w:t>
      </w:r>
    </w:p>
    <w:p w14:paraId="7271A377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  </w:t>
      </w:r>
      <w:proofErr w:type="spellStart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RiseTime</w:t>
      </w:r>
      <w:proofErr w:type="spellEnd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: 0.0130</w:t>
      </w:r>
    </w:p>
    <w:p w14:paraId="0C990398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</w:t>
      </w:r>
      <w:proofErr w:type="spellStart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SettlingTime</w:t>
      </w:r>
      <w:proofErr w:type="spellEnd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: 0.0993</w:t>
      </w:r>
    </w:p>
    <w:p w14:paraId="652B9F54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</w:t>
      </w:r>
      <w:proofErr w:type="spellStart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SettlingMin</w:t>
      </w:r>
      <w:proofErr w:type="spellEnd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: 0.9018</w:t>
      </w:r>
    </w:p>
    <w:p w14:paraId="558C53CC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</w:t>
      </w:r>
      <w:proofErr w:type="spellStart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SettlingMax</w:t>
      </w:r>
      <w:proofErr w:type="spellEnd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: 1.2922</w:t>
      </w:r>
    </w:p>
    <w:p w14:paraId="0377A3BD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 Overshoot: 29.2170</w:t>
      </w:r>
    </w:p>
    <w:p w14:paraId="1FD128FC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Undershoot: 0</w:t>
      </w:r>
    </w:p>
    <w:p w14:paraId="361DFC2D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      Peak: 1.2922</w:t>
      </w:r>
    </w:p>
    <w:p w14:paraId="37601FC4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  </w:t>
      </w:r>
      <w:proofErr w:type="spellStart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PeakTime</w:t>
      </w:r>
      <w:proofErr w:type="spellEnd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: 0.0313</w:t>
      </w:r>
    </w:p>
    <w:p w14:paraId="7DAF7EBC" w14:textId="77777777" w:rsidR="00497966" w:rsidRPr="00497966" w:rsidRDefault="00497966" w:rsidP="00497966">
      <w:pPr>
        <w:spacing w:line="259" w:lineRule="auto"/>
        <w:ind w:firstLine="0"/>
        <w:rPr>
          <w:rFonts w:ascii="Times New Roman" w:eastAsia="Times New Roman" w:hAnsi="Times New Roman" w:cs="Times New Roman"/>
          <w:kern w:val="0"/>
          <w:lang w:eastAsia="en-US"/>
        </w:rPr>
      </w:pPr>
      <w:r w:rsidRPr="00497966">
        <w:rPr>
          <w:rFonts w:ascii="Helvetica" w:eastAsia="Times New Roman" w:hAnsi="Helvetica" w:cs="Times New Roman"/>
          <w:kern w:val="0"/>
          <w:sz w:val="21"/>
          <w:szCs w:val="20"/>
          <w:lang w:eastAsia="en-US"/>
        </w:rPr>
        <w:t xml:space="preserve"> </w:t>
      </w:r>
    </w:p>
    <w:p w14:paraId="509DFF03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step(sysTc)</w:t>
      </w:r>
    </w:p>
    <w:p w14:paraId="584CF4B9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lang w:eastAsia="en-US"/>
        </w:rPr>
      </w:pPr>
      <w:r w:rsidRPr="00497966">
        <w:rPr>
          <w:rFonts w:ascii="Consolas" w:eastAsia="Times New Roman" w:hAnsi="Consolas" w:cs="Times New Roman"/>
          <w:noProof/>
          <w:color w:val="404040"/>
          <w:kern w:val="0"/>
          <w:sz w:val="21"/>
          <w:szCs w:val="20"/>
          <w:lang w:eastAsia="en-US"/>
        </w:rPr>
        <w:lastRenderedPageBreak/>
        <w:drawing>
          <wp:inline distT="0" distB="0" distL="0" distR="0" wp14:anchorId="4BA6690F" wp14:editId="4A195118">
            <wp:extent cx="5970679" cy="4480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17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679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546DC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zero(sysTc)</w:t>
      </w:r>
    </w:p>
    <w:p w14:paraId="318C1DBF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proofErr w:type="spellStart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ans</w:t>
      </w:r>
      <w:proofErr w:type="spellEnd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= -40</w:t>
      </w:r>
    </w:p>
    <w:p w14:paraId="675DE839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pole(sysTc)</w:t>
      </w:r>
    </w:p>
    <w:p w14:paraId="18A2C99F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proofErr w:type="spellStart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ans</w:t>
      </w:r>
      <w:proofErr w:type="spellEnd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= </w:t>
      </w:r>
      <w:r w:rsidRPr="00497966">
        <w:rPr>
          <w:rFonts w:ascii="Consolas" w:eastAsia="Times New Roman" w:hAnsi="Consolas" w:cs="Times New Roman"/>
          <w:color w:val="B3B3B3"/>
          <w:kern w:val="0"/>
          <w:sz w:val="18"/>
          <w:szCs w:val="18"/>
          <w:lang w:eastAsia="en-US"/>
        </w:rPr>
        <w:t>3×1 complex</w:t>
      </w:r>
    </w:p>
    <w:p w14:paraId="381D965B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10</w:t>
      </w: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vertAlign w:val="superscript"/>
          <w:lang w:eastAsia="en-US"/>
        </w:rPr>
        <w:t>2</w:t>
      </w: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×</w:t>
      </w:r>
    </w:p>
    <w:p w14:paraId="621DE05F" w14:textId="77777777" w:rsidR="00497966" w:rsidRPr="00497966" w:rsidRDefault="00497966" w:rsidP="00497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404040"/>
          <w:kern w:val="0"/>
          <w:sz w:val="20"/>
          <w:szCs w:val="20"/>
          <w:lang w:eastAsia="en-US"/>
        </w:rPr>
      </w:pPr>
      <w:r w:rsidRPr="00497966">
        <w:rPr>
          <w:rFonts w:ascii="Courier New" w:eastAsia="Times New Roman" w:hAnsi="Courier New" w:cs="Courier New"/>
          <w:color w:val="404040"/>
          <w:kern w:val="0"/>
          <w:sz w:val="20"/>
          <w:szCs w:val="20"/>
          <w:lang w:eastAsia="en-US"/>
        </w:rPr>
        <w:t xml:space="preserve">  -0.3978 + 1.0133i</w:t>
      </w:r>
    </w:p>
    <w:p w14:paraId="2F358902" w14:textId="77777777" w:rsidR="00497966" w:rsidRPr="00497966" w:rsidRDefault="00497966" w:rsidP="00497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404040"/>
          <w:kern w:val="0"/>
          <w:sz w:val="20"/>
          <w:szCs w:val="20"/>
          <w:lang w:eastAsia="en-US"/>
        </w:rPr>
      </w:pPr>
      <w:r w:rsidRPr="00497966">
        <w:rPr>
          <w:rFonts w:ascii="Courier New" w:eastAsia="Times New Roman" w:hAnsi="Courier New" w:cs="Courier New"/>
          <w:color w:val="404040"/>
          <w:kern w:val="0"/>
          <w:sz w:val="20"/>
          <w:szCs w:val="20"/>
          <w:lang w:eastAsia="en-US"/>
        </w:rPr>
        <w:t xml:space="preserve">  -0.3978 - 1.0133i</w:t>
      </w:r>
    </w:p>
    <w:p w14:paraId="33D5EC2B" w14:textId="77777777" w:rsidR="00497966" w:rsidRPr="00497966" w:rsidRDefault="00497966" w:rsidP="00497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404040"/>
          <w:kern w:val="0"/>
          <w:sz w:val="20"/>
          <w:szCs w:val="20"/>
          <w:lang w:eastAsia="en-US"/>
        </w:rPr>
      </w:pPr>
      <w:r w:rsidRPr="00497966">
        <w:rPr>
          <w:rFonts w:ascii="Courier New" w:eastAsia="Times New Roman" w:hAnsi="Courier New" w:cs="Courier New"/>
          <w:color w:val="404040"/>
          <w:kern w:val="0"/>
          <w:sz w:val="20"/>
          <w:szCs w:val="20"/>
          <w:lang w:eastAsia="en-US"/>
        </w:rPr>
        <w:t xml:space="preserve">  -0.4006 + 0.0000i</w:t>
      </w:r>
    </w:p>
    <w:p w14:paraId="30D1EA50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syspf = tf([1], [1 40])</w:t>
      </w:r>
    </w:p>
    <w:p w14:paraId="0016DDDA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proofErr w:type="spellStart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syspf</w:t>
      </w:r>
      <w:proofErr w:type="spellEnd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=</w:t>
      </w:r>
    </w:p>
    <w:p w14:paraId="08499F0F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0B67B209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1</w:t>
      </w:r>
    </w:p>
    <w:p w14:paraId="2425AB27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------</w:t>
      </w:r>
    </w:p>
    <w:p w14:paraId="5423BB12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s + 40</w:t>
      </w:r>
    </w:p>
    <w:p w14:paraId="79CC893D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36B9D1FC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Continuous-time transfer function.</w:t>
      </w:r>
    </w:p>
    <w:p w14:paraId="11B98EE2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syseq = series(syspf, sysTc)</w:t>
      </w:r>
    </w:p>
    <w:p w14:paraId="16AB41E1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proofErr w:type="spellStart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syseq</w:t>
      </w:r>
      <w:proofErr w:type="spellEnd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=</w:t>
      </w:r>
    </w:p>
    <w:p w14:paraId="430B1D0B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1C6613B4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                25.28 s + 1011</w:t>
      </w:r>
    </w:p>
    <w:p w14:paraId="130E98AA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------------------------------------------------------</w:t>
      </w:r>
    </w:p>
    <w:p w14:paraId="3203750B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0.00213 s^4 + 0.34 s^3 + 42.22 s^2 + 2292 s + 4.045e04</w:t>
      </w:r>
    </w:p>
    <w:p w14:paraId="49AE052E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lastRenderedPageBreak/>
        <w:t xml:space="preserve"> </w:t>
      </w:r>
    </w:p>
    <w:p w14:paraId="34099BEA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Continuous-time transfer function.</w:t>
      </w:r>
    </w:p>
    <w:p w14:paraId="6FAF308E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stepinfo(syseq)</w:t>
      </w:r>
    </w:p>
    <w:p w14:paraId="2EE69B8B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proofErr w:type="spellStart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ans</w:t>
      </w:r>
      <w:proofErr w:type="spellEnd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= </w:t>
      </w:r>
      <w:r w:rsidRPr="00497966">
        <w:rPr>
          <w:rFonts w:ascii="Consolas" w:eastAsia="Times New Roman" w:hAnsi="Consolas" w:cs="Times New Roman"/>
          <w:i/>
          <w:iCs/>
          <w:color w:val="B3B3B3"/>
          <w:kern w:val="0"/>
          <w:sz w:val="18"/>
          <w:szCs w:val="18"/>
          <w:lang w:eastAsia="en-US"/>
        </w:rPr>
        <w:t>struct with fields:</w:t>
      </w:r>
    </w:p>
    <w:p w14:paraId="5FE9E2F5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  </w:t>
      </w:r>
      <w:proofErr w:type="spellStart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RiseTime</w:t>
      </w:r>
      <w:proofErr w:type="spellEnd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: 0.0369</w:t>
      </w:r>
    </w:p>
    <w:p w14:paraId="2AB4CB70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</w:t>
      </w:r>
      <w:proofErr w:type="spellStart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SettlingTime</w:t>
      </w:r>
      <w:proofErr w:type="spellEnd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: 0.0990</w:t>
      </w:r>
    </w:p>
    <w:p w14:paraId="74ED59E2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</w:t>
      </w:r>
      <w:proofErr w:type="spellStart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SettlingMin</w:t>
      </w:r>
      <w:proofErr w:type="spellEnd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: 0.0225</w:t>
      </w:r>
    </w:p>
    <w:p w14:paraId="509E16E8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</w:t>
      </w:r>
      <w:proofErr w:type="spellStart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SettlingMax</w:t>
      </w:r>
      <w:proofErr w:type="spellEnd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: 0.0250</w:t>
      </w:r>
    </w:p>
    <w:p w14:paraId="5BE19A05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 Overshoot: 0</w:t>
      </w:r>
    </w:p>
    <w:p w14:paraId="78DEA68D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Undershoot: 0</w:t>
      </w:r>
    </w:p>
    <w:p w14:paraId="10A86F47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      Peak: 0.0250</w:t>
      </w:r>
    </w:p>
    <w:p w14:paraId="28C1BA9B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  </w:t>
      </w:r>
      <w:proofErr w:type="spellStart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PeakTime</w:t>
      </w:r>
      <w:proofErr w:type="spellEnd"/>
      <w:r w:rsidRPr="00497966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: 0.2072</w:t>
      </w:r>
    </w:p>
    <w:p w14:paraId="2B208E8C" w14:textId="77777777" w:rsidR="00497966" w:rsidRPr="00497966" w:rsidRDefault="00497966" w:rsidP="00497966">
      <w:pPr>
        <w:spacing w:line="259" w:lineRule="auto"/>
        <w:ind w:firstLine="0"/>
        <w:rPr>
          <w:rFonts w:ascii="Times New Roman" w:eastAsia="Times New Roman" w:hAnsi="Times New Roman" w:cs="Times New Roman"/>
          <w:kern w:val="0"/>
          <w:lang w:eastAsia="en-US"/>
        </w:rPr>
      </w:pPr>
      <w:r w:rsidRPr="00497966">
        <w:rPr>
          <w:rFonts w:ascii="Helvetica" w:eastAsia="Times New Roman" w:hAnsi="Helvetica" w:cs="Times New Roman"/>
          <w:kern w:val="0"/>
          <w:sz w:val="21"/>
          <w:szCs w:val="20"/>
          <w:lang w:eastAsia="en-US"/>
        </w:rPr>
        <w:t xml:space="preserve"> </w:t>
      </w:r>
    </w:p>
    <w:p w14:paraId="1B095A37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step(syseq)</w:t>
      </w:r>
    </w:p>
    <w:p w14:paraId="50D6C326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 xml:space="preserve">grid </w:t>
      </w:r>
      <w:r w:rsidRPr="00497966">
        <w:rPr>
          <w:rFonts w:ascii="Consolas" w:eastAsia="Times New Roman" w:hAnsi="Consolas" w:cs="Times New Roman"/>
          <w:noProof/>
          <w:color w:val="AA04F9"/>
          <w:kern w:val="0"/>
          <w:sz w:val="21"/>
          <w:szCs w:val="20"/>
          <w:lang w:eastAsia="en-US"/>
        </w:rPr>
        <w:t xml:space="preserve">on </w:t>
      </w:r>
    </w:p>
    <w:p w14:paraId="5A097A78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 xml:space="preserve">grid </w:t>
      </w:r>
      <w:r w:rsidRPr="00497966">
        <w:rPr>
          <w:rFonts w:ascii="Consolas" w:eastAsia="Times New Roman" w:hAnsi="Consolas" w:cs="Times New Roman"/>
          <w:noProof/>
          <w:color w:val="AA04F9"/>
          <w:kern w:val="0"/>
          <w:sz w:val="21"/>
          <w:szCs w:val="20"/>
          <w:lang w:eastAsia="en-US"/>
        </w:rPr>
        <w:t>minor</w:t>
      </w:r>
    </w:p>
    <w:p w14:paraId="38AC3C7D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lang w:eastAsia="en-US"/>
        </w:rPr>
      </w:pPr>
      <w:r w:rsidRPr="00497966">
        <w:rPr>
          <w:rFonts w:ascii="Consolas" w:eastAsia="Times New Roman" w:hAnsi="Consolas" w:cs="Times New Roman"/>
          <w:noProof/>
          <w:color w:val="404040"/>
          <w:kern w:val="0"/>
          <w:sz w:val="21"/>
          <w:szCs w:val="20"/>
          <w:lang w:eastAsia="en-US"/>
        </w:rPr>
        <w:drawing>
          <wp:inline distT="0" distB="0" distL="0" distR="0" wp14:anchorId="4848EE18" wp14:editId="30E2E988">
            <wp:extent cx="5970678" cy="4480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1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678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95AA8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bode(syseq)</w:t>
      </w:r>
    </w:p>
    <w:p w14:paraId="1037B14E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lang w:eastAsia="en-US"/>
        </w:rPr>
      </w:pPr>
      <w:r w:rsidRPr="00497966">
        <w:rPr>
          <w:rFonts w:ascii="Consolas" w:eastAsia="Times New Roman" w:hAnsi="Consolas" w:cs="Times New Roman"/>
          <w:noProof/>
          <w:color w:val="404040"/>
          <w:kern w:val="0"/>
          <w:sz w:val="21"/>
          <w:szCs w:val="20"/>
          <w:lang w:eastAsia="en-US"/>
        </w:rPr>
        <w:lastRenderedPageBreak/>
        <w:drawing>
          <wp:inline distT="0" distB="0" distL="0" distR="0" wp14:anchorId="0C25E5F1" wp14:editId="24F318BB">
            <wp:extent cx="5970678" cy="4480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16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678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9C1BF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nyquist(syseq)</w:t>
      </w:r>
    </w:p>
    <w:p w14:paraId="7CAA9001" w14:textId="77777777" w:rsidR="00497966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lang w:eastAsia="en-US"/>
        </w:rPr>
      </w:pPr>
      <w:r w:rsidRPr="00497966">
        <w:rPr>
          <w:rFonts w:ascii="Consolas" w:eastAsia="Times New Roman" w:hAnsi="Consolas" w:cs="Times New Roman"/>
          <w:noProof/>
          <w:color w:val="404040"/>
          <w:kern w:val="0"/>
          <w:sz w:val="21"/>
          <w:szCs w:val="20"/>
          <w:lang w:eastAsia="en-US"/>
        </w:rPr>
        <w:lastRenderedPageBreak/>
        <w:drawing>
          <wp:inline distT="0" distB="0" distL="0" distR="0" wp14:anchorId="1D089108" wp14:editId="6CB0A43D">
            <wp:extent cx="5970678" cy="4480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16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678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6B7A" w14:textId="77777777" w:rsidR="00497966" w:rsidRPr="00497966" w:rsidRDefault="00497966" w:rsidP="00497966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497966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rlocus(syseq)</w:t>
      </w:r>
    </w:p>
    <w:p w14:paraId="1F1EFD91" w14:textId="77777777" w:rsidR="007C3389" w:rsidRPr="00497966" w:rsidRDefault="00497966" w:rsidP="00497966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lang w:eastAsia="en-US"/>
        </w:rPr>
      </w:pPr>
      <w:r w:rsidRPr="00497966">
        <w:rPr>
          <w:rFonts w:ascii="Consolas" w:eastAsia="Times New Roman" w:hAnsi="Consolas" w:cs="Times New Roman"/>
          <w:noProof/>
          <w:color w:val="404040"/>
          <w:kern w:val="0"/>
          <w:sz w:val="21"/>
          <w:szCs w:val="20"/>
          <w:lang w:eastAsia="en-US"/>
        </w:rPr>
        <w:lastRenderedPageBreak/>
        <w:drawing>
          <wp:inline distT="0" distB="0" distL="0" distR="0" wp14:anchorId="4F99AB2D" wp14:editId="5548B04B">
            <wp:extent cx="5970678" cy="4480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1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678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59C7" w14:textId="77777777" w:rsidR="002401C3" w:rsidRPr="002401C3" w:rsidRDefault="002401C3" w:rsidP="002401C3">
      <w:pPr>
        <w:bidi/>
        <w:rPr>
          <w:rFonts w:cs="B Nazanin+ Regular"/>
          <w:lang w:bidi="fa-IR"/>
        </w:rPr>
      </w:pPr>
    </w:p>
    <w:p w14:paraId="266AE051" w14:textId="77777777" w:rsidR="007B65D0" w:rsidRDefault="00B515BE">
      <w:pPr>
        <w:rPr>
          <w:rFonts w:cs="B Nazanin+ Regular"/>
          <w:lang w:bidi="fa-IR"/>
        </w:rPr>
      </w:pPr>
      <w:r>
        <w:rPr>
          <w:rFonts w:cs="B Nazanin+ Regular"/>
          <w:lang w:bidi="fa-IR"/>
        </w:rPr>
        <w:br w:type="page"/>
      </w:r>
    </w:p>
    <w:p w14:paraId="6D2C3FAB" w14:textId="62C46696" w:rsidR="00B515BE" w:rsidRDefault="00DE1F86" w:rsidP="00DE1F86">
      <w:pPr>
        <w:ind w:firstLine="0"/>
        <w:rPr>
          <w:rFonts w:cs="B Nazanin+ Regular"/>
          <w:lang w:bidi="fa-IR"/>
        </w:rPr>
      </w:pPr>
      <w:r>
        <w:rPr>
          <w:rFonts w:cs="B Nazanin+ Regular"/>
          <w:noProof/>
          <w:lang w:bidi="fa-IR"/>
        </w:rPr>
        <w:lastRenderedPageBreak/>
        <w:drawing>
          <wp:inline distT="0" distB="0" distL="0" distR="0" wp14:anchorId="38EF60F1" wp14:editId="53E06661">
            <wp:extent cx="5943600" cy="4148455"/>
            <wp:effectExtent l="0" t="0" r="0" b="4445"/>
            <wp:docPr id="1864348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48487" name="Picture 186434848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30E2" w14:textId="77777777" w:rsidR="00DE1F86" w:rsidRDefault="00DE1F86" w:rsidP="00DE1F86">
      <w:pPr>
        <w:ind w:firstLine="0"/>
        <w:rPr>
          <w:rFonts w:cs="B Nazanin+ Regular"/>
          <w:lang w:bidi="fa-IR"/>
        </w:rPr>
      </w:pPr>
    </w:p>
    <w:p w14:paraId="38BDE45E" w14:textId="77777777" w:rsidR="00DE1F86" w:rsidRDefault="00DE1F86" w:rsidP="00DE1F86">
      <w:pPr>
        <w:ind w:firstLine="0"/>
        <w:rPr>
          <w:rFonts w:cs="B Nazanin+ Regular"/>
          <w:lang w:bidi="fa-IR"/>
        </w:rPr>
      </w:pPr>
    </w:p>
    <w:p w14:paraId="3425164F" w14:textId="77777777" w:rsidR="00DE1F86" w:rsidRDefault="00DE1F86" w:rsidP="00DE1F86">
      <w:pPr>
        <w:ind w:firstLine="0"/>
        <w:rPr>
          <w:rFonts w:cs="B Nazanin+ Regular"/>
          <w:lang w:bidi="fa-IR"/>
        </w:rPr>
      </w:pPr>
    </w:p>
    <w:p w14:paraId="264CE9B3" w14:textId="77777777" w:rsidR="00DE1F86" w:rsidRDefault="00DE1F86" w:rsidP="00DE1F86">
      <w:pPr>
        <w:ind w:firstLine="0"/>
        <w:rPr>
          <w:rFonts w:cs="B Nazanin+ Regular"/>
          <w:lang w:bidi="fa-IR"/>
        </w:rPr>
      </w:pPr>
    </w:p>
    <w:p w14:paraId="0FA4BDD3" w14:textId="77777777" w:rsidR="00DE1F86" w:rsidRDefault="00DE1F86" w:rsidP="00DE1F86">
      <w:pPr>
        <w:ind w:firstLine="0"/>
        <w:rPr>
          <w:rFonts w:cs="B Nazanin+ Regular"/>
          <w:lang w:bidi="fa-IR"/>
        </w:rPr>
      </w:pPr>
    </w:p>
    <w:p w14:paraId="4AA1E196" w14:textId="77777777" w:rsidR="00DE1F86" w:rsidRDefault="00DE1F86" w:rsidP="00DE1F86">
      <w:pPr>
        <w:ind w:firstLine="0"/>
        <w:rPr>
          <w:rFonts w:cs="B Nazanin+ Regular"/>
          <w:lang w:bidi="fa-IR"/>
        </w:rPr>
      </w:pPr>
    </w:p>
    <w:p w14:paraId="1D7AB161" w14:textId="77777777" w:rsidR="00DE1F86" w:rsidRDefault="00DE1F86" w:rsidP="00DE1F86">
      <w:pPr>
        <w:ind w:firstLine="0"/>
        <w:rPr>
          <w:rFonts w:cs="B Nazanin+ Regular"/>
          <w:lang w:bidi="fa-IR"/>
        </w:rPr>
      </w:pPr>
    </w:p>
    <w:p w14:paraId="6DFDD59C" w14:textId="77777777" w:rsidR="00DE1F86" w:rsidRDefault="00DE1F86" w:rsidP="00DE1F86">
      <w:pPr>
        <w:ind w:firstLine="0"/>
        <w:rPr>
          <w:rFonts w:cs="B Nazanin+ Regular"/>
          <w:lang w:bidi="fa-IR"/>
        </w:rPr>
      </w:pPr>
    </w:p>
    <w:p w14:paraId="6A0D1419" w14:textId="77777777" w:rsidR="00DE1F86" w:rsidRDefault="00DE1F86" w:rsidP="00DE1F86">
      <w:pPr>
        <w:ind w:firstLine="0"/>
        <w:rPr>
          <w:rFonts w:cs="B Nazanin+ Regular"/>
          <w:lang w:bidi="fa-IR"/>
        </w:rPr>
      </w:pPr>
    </w:p>
    <w:p w14:paraId="55937576" w14:textId="77777777" w:rsidR="00B515BE" w:rsidRDefault="00B515BE" w:rsidP="00B515BE">
      <w:pPr>
        <w:pStyle w:val="Heading1"/>
        <w:bidi/>
        <w:rPr>
          <w:rFonts w:cs="B Nazanin+ Regular"/>
          <w:rtl/>
          <w:lang w:bidi="fa-IR"/>
        </w:rPr>
      </w:pPr>
      <w:bookmarkStart w:id="7" w:name="_Toc132924003"/>
      <w:proofErr w:type="spellStart"/>
      <w:r>
        <w:rPr>
          <w:rFonts w:cs="B Nazanin+ Regular" w:hint="cs"/>
          <w:rtl/>
          <w:lang w:bidi="fa-IR"/>
        </w:rPr>
        <w:lastRenderedPageBreak/>
        <w:t>جبرانساز</w:t>
      </w:r>
      <w:proofErr w:type="spellEnd"/>
      <w:r>
        <w:rPr>
          <w:rFonts w:cs="B Nazanin+ Regular" w:hint="cs"/>
          <w:rtl/>
          <w:lang w:bidi="fa-IR"/>
        </w:rPr>
        <w:t xml:space="preserve"> </w:t>
      </w:r>
      <w:r>
        <w:rPr>
          <w:rFonts w:cs="B Nazanin+ Regular"/>
          <w:lang w:bidi="fa-IR"/>
        </w:rPr>
        <w:t>PI</w:t>
      </w:r>
      <w:bookmarkEnd w:id="7"/>
    </w:p>
    <w:p w14:paraId="150E10E7" w14:textId="77777777" w:rsidR="00B515BE" w:rsidRDefault="00B515BE" w:rsidP="00BD5D5A">
      <w:pPr>
        <w:bidi/>
        <w:jc w:val="lowKashida"/>
        <w:rPr>
          <w:rFonts w:cs="B Nazanin+ Regular"/>
          <w:rtl/>
          <w:lang w:bidi="fa-IR"/>
        </w:rPr>
      </w:pPr>
      <w:r>
        <w:rPr>
          <w:rFonts w:cs="B Nazanin+ Regular" w:hint="cs"/>
          <w:rtl/>
        </w:rPr>
        <w:t xml:space="preserve">هدف از این طراحی و آزمایش پیاده سازی یک کنترل کننده </w:t>
      </w:r>
      <w:r>
        <w:rPr>
          <w:rFonts w:cs="B Nazanin+ Regular"/>
        </w:rPr>
        <w:t>PI</w:t>
      </w:r>
      <w:r>
        <w:rPr>
          <w:rFonts w:cs="B Nazanin+ Regular" w:hint="cs"/>
          <w:rtl/>
          <w:lang w:bidi="fa-IR"/>
        </w:rPr>
        <w:t xml:space="preserve"> برای سیستم یک </w:t>
      </w:r>
      <w:proofErr w:type="spellStart"/>
      <w:r>
        <w:rPr>
          <w:rFonts w:cs="B Nazanin+ Regular" w:hint="cs"/>
          <w:rtl/>
          <w:lang w:bidi="fa-IR"/>
        </w:rPr>
        <w:t>سروو</w:t>
      </w:r>
      <w:proofErr w:type="spellEnd"/>
      <w:r>
        <w:rPr>
          <w:rFonts w:cs="B Nazanin+ Regular" w:hint="cs"/>
          <w:rtl/>
          <w:lang w:bidi="fa-IR"/>
        </w:rPr>
        <w:t xml:space="preserve"> موتور است.</w:t>
      </w:r>
      <w:r w:rsidR="00520C95">
        <w:rPr>
          <w:rFonts w:cs="B Nazanin+ Regular" w:hint="cs"/>
          <w:rtl/>
          <w:lang w:bidi="fa-IR"/>
        </w:rPr>
        <w:t xml:space="preserve"> ورودی سیستم شیب است! </w:t>
      </w:r>
      <w:r>
        <w:rPr>
          <w:rFonts w:cs="B Nazanin+ Regular" w:hint="cs"/>
          <w:rtl/>
          <w:lang w:bidi="fa-IR"/>
        </w:rPr>
        <w:t xml:space="preserve">مطلوب در این آزمایش متغیر است و متناسب با انتخاب مقادیر، میتوان به خطاهای ثابت متفاوتی رسید. </w:t>
      </w:r>
    </w:p>
    <w:p w14:paraId="57AB2A02" w14:textId="77777777" w:rsidR="00222188" w:rsidRDefault="00222188" w:rsidP="00BD5D5A">
      <w:pPr>
        <w:pStyle w:val="Heading2"/>
        <w:bidi/>
        <w:jc w:val="lowKashida"/>
        <w:rPr>
          <w:rFonts w:cs="B Nazanin+ Regular"/>
          <w:rtl/>
          <w:lang w:bidi="fa-IR"/>
        </w:rPr>
      </w:pPr>
      <w:r w:rsidRPr="00222188">
        <w:rPr>
          <w:rFonts w:cs="B Nazanin+ Regular" w:hint="cs"/>
          <w:rtl/>
          <w:lang w:bidi="fa-IR"/>
        </w:rPr>
        <w:t>پاسخ سوالات (مطابق نتایجی که در ادامه بدست آمد)</w:t>
      </w:r>
    </w:p>
    <w:p w14:paraId="5C77827D" w14:textId="77777777" w:rsidR="00222188" w:rsidRDefault="00222188" w:rsidP="00BD5D5A">
      <w:pPr>
        <w:bidi/>
        <w:jc w:val="lowKashida"/>
        <w:rPr>
          <w:rFonts w:cs="B Nazanin+ Regular"/>
          <w:rtl/>
          <w:lang w:bidi="fa-IR"/>
        </w:rPr>
      </w:pPr>
      <w:r>
        <w:rPr>
          <w:rFonts w:cs="B Nazanin+ Regular" w:hint="cs"/>
          <w:rtl/>
          <w:lang w:bidi="fa-IR"/>
        </w:rPr>
        <w:t xml:space="preserve">چرایی صفر در ۰.۱- ؟ </w:t>
      </w:r>
    </w:p>
    <w:p w14:paraId="6FD5E799" w14:textId="77777777" w:rsidR="00222188" w:rsidRDefault="00222188" w:rsidP="00BD5D5A">
      <w:pPr>
        <w:bidi/>
        <w:jc w:val="lowKashida"/>
        <w:rPr>
          <w:rFonts w:cs="B Nazanin+ Regular"/>
          <w:rtl/>
          <w:lang w:bidi="fa-IR"/>
        </w:rPr>
      </w:pPr>
      <w:r>
        <w:rPr>
          <w:rFonts w:cs="B Nazanin+ Regular" w:hint="cs"/>
          <w:rtl/>
          <w:lang w:bidi="fa-IR"/>
        </w:rPr>
        <w:t xml:space="preserve">صفر به </w:t>
      </w:r>
      <w:proofErr w:type="spellStart"/>
      <w:r>
        <w:rPr>
          <w:rFonts w:cs="B Nazanin+ Regular" w:hint="cs"/>
          <w:rtl/>
          <w:lang w:bidi="fa-IR"/>
        </w:rPr>
        <w:t>گونه‌ای</w:t>
      </w:r>
      <w:proofErr w:type="spellEnd"/>
      <w:r>
        <w:rPr>
          <w:rFonts w:cs="B Nazanin+ Regular" w:hint="cs"/>
          <w:rtl/>
          <w:lang w:bidi="fa-IR"/>
        </w:rPr>
        <w:t xml:space="preserve"> نزدیک قطب انتخاب میشود که مکان در محل </w:t>
      </w:r>
      <w:proofErr w:type="spellStart"/>
      <w:r>
        <w:rPr>
          <w:rFonts w:cs="B Nazanin+ Regular" w:hint="cs"/>
          <w:rtl/>
          <w:lang w:bidi="fa-IR"/>
        </w:rPr>
        <w:t>قطب‌های</w:t>
      </w:r>
      <w:proofErr w:type="spellEnd"/>
      <w:r>
        <w:rPr>
          <w:rFonts w:cs="B Nazanin+ Regular" w:hint="cs"/>
          <w:rtl/>
          <w:lang w:bidi="fa-IR"/>
        </w:rPr>
        <w:t xml:space="preserve"> مطلوب چندان عوض نشود. در واقع شرط زاویه در محل </w:t>
      </w:r>
      <w:proofErr w:type="spellStart"/>
      <w:r>
        <w:rPr>
          <w:rFonts w:cs="B Nazanin+ Regular" w:hint="cs"/>
          <w:rtl/>
          <w:lang w:bidi="fa-IR"/>
        </w:rPr>
        <w:t>قطب‌های</w:t>
      </w:r>
      <w:proofErr w:type="spellEnd"/>
      <w:r>
        <w:rPr>
          <w:rFonts w:cs="B Nazanin+ Regular" w:hint="cs"/>
          <w:rtl/>
          <w:lang w:bidi="fa-IR"/>
        </w:rPr>
        <w:t xml:space="preserve"> مطلوب کماکان تقریبا بیش از ۵ درجه تغییر نکند. (مطابق دیدگاه جناب آقای پروفسور طالبی)</w:t>
      </w:r>
    </w:p>
    <w:p w14:paraId="7C22D1E3" w14:textId="77777777" w:rsidR="00222188" w:rsidRDefault="00222188" w:rsidP="00BD5D5A">
      <w:pPr>
        <w:bidi/>
        <w:jc w:val="lowKashida"/>
        <w:rPr>
          <w:rFonts w:cs="B Nazanin+ Regular"/>
          <w:rtl/>
          <w:lang w:bidi="fa-IR"/>
        </w:rPr>
      </w:pPr>
      <w:r>
        <w:rPr>
          <w:rFonts w:cs="B Nazanin+ Regular" w:hint="cs"/>
          <w:rtl/>
          <w:lang w:bidi="fa-IR"/>
        </w:rPr>
        <w:t>در نظر گرفتن شرایط گذرا؟!</w:t>
      </w:r>
    </w:p>
    <w:p w14:paraId="5EDAF4AA" w14:textId="77777777" w:rsidR="00222188" w:rsidRPr="00222188" w:rsidRDefault="00222188" w:rsidP="00BD5D5A">
      <w:pPr>
        <w:bidi/>
        <w:jc w:val="lowKashida"/>
        <w:rPr>
          <w:rFonts w:cs="B Nazanin+ Regular"/>
          <w:lang w:bidi="fa-IR"/>
        </w:rPr>
      </w:pPr>
      <w:proofErr w:type="spellStart"/>
      <w:r>
        <w:rPr>
          <w:rFonts w:cs="B Nazanin+ Regular" w:hint="cs"/>
          <w:rtl/>
          <w:lang w:bidi="fa-IR"/>
        </w:rPr>
        <w:t>جبران‌ساز</w:t>
      </w:r>
      <w:proofErr w:type="spellEnd"/>
      <w:r>
        <w:rPr>
          <w:rFonts w:cs="B Nazanin+ Regular" w:hint="cs"/>
          <w:rtl/>
          <w:lang w:bidi="fa-IR"/>
        </w:rPr>
        <w:t xml:space="preserve"> </w:t>
      </w:r>
      <w:proofErr w:type="spellStart"/>
      <w:r>
        <w:rPr>
          <w:rFonts w:cs="B Nazanin+ Regular" w:hint="cs"/>
          <w:rtl/>
          <w:lang w:bidi="fa-IR"/>
        </w:rPr>
        <w:t>انتگرالی</w:t>
      </w:r>
      <w:proofErr w:type="spellEnd"/>
      <w:r>
        <w:rPr>
          <w:rFonts w:cs="B Nazanin+ Regular" w:hint="cs"/>
          <w:rtl/>
          <w:lang w:bidi="fa-IR"/>
        </w:rPr>
        <w:t xml:space="preserve"> در بهبود پاسخ حالت دائم کاربرد دارد. به همین خاطر تاثیر محسوسی در پاسخ حالت گذرا ندارد. </w:t>
      </w:r>
      <w:proofErr w:type="spellStart"/>
      <w:r>
        <w:rPr>
          <w:rFonts w:cs="B Nazanin+ Regular" w:hint="cs"/>
          <w:rtl/>
          <w:lang w:bidi="fa-IR"/>
        </w:rPr>
        <w:t>فلذا</w:t>
      </w:r>
      <w:proofErr w:type="spellEnd"/>
      <w:r>
        <w:rPr>
          <w:rFonts w:cs="B Nazanin+ Regular" w:hint="cs"/>
          <w:rtl/>
          <w:lang w:bidi="fa-IR"/>
        </w:rPr>
        <w:t xml:space="preserve"> اگر پاسخ </w:t>
      </w:r>
      <w:proofErr w:type="spellStart"/>
      <w:r>
        <w:rPr>
          <w:rFonts w:cs="B Nazanin+ Regular" w:hint="cs"/>
          <w:rtl/>
          <w:lang w:bidi="fa-IR"/>
        </w:rPr>
        <w:t>گذرایی</w:t>
      </w:r>
      <w:proofErr w:type="spellEnd"/>
      <w:r>
        <w:rPr>
          <w:rFonts w:cs="B Nazanin+ Regular" w:hint="cs"/>
          <w:rtl/>
          <w:lang w:bidi="fa-IR"/>
        </w:rPr>
        <w:t xml:space="preserve"> با شرایط خاص مدنظر است میتوان با استفاده از مکان هندسی و بدست آوردن گین مورد نظر </w:t>
      </w:r>
      <w:proofErr w:type="spellStart"/>
      <w:r>
        <w:rPr>
          <w:rFonts w:cs="B Nazanin+ Regular" w:hint="cs"/>
          <w:rtl/>
          <w:lang w:bidi="fa-IR"/>
        </w:rPr>
        <w:t>کنترلر</w:t>
      </w:r>
      <w:proofErr w:type="spellEnd"/>
      <w:r>
        <w:rPr>
          <w:rFonts w:cs="B Nazanin+ Regular" w:hint="cs"/>
          <w:rtl/>
          <w:lang w:bidi="fa-IR"/>
        </w:rPr>
        <w:t xml:space="preserve"> را تنظیم نمود.</w:t>
      </w:r>
    </w:p>
    <w:p w14:paraId="10E8F9B3" w14:textId="77777777" w:rsidR="00520C95" w:rsidRDefault="00520C95" w:rsidP="00BD5D5A">
      <w:pPr>
        <w:pStyle w:val="Heading2"/>
        <w:bidi/>
        <w:jc w:val="lowKashida"/>
        <w:rPr>
          <w:rFonts w:cs="B Nazanin+ Regular"/>
          <w:rtl/>
          <w:lang w:bidi="fa-IR"/>
        </w:rPr>
      </w:pPr>
      <w:bookmarkStart w:id="8" w:name="_Toc132924004"/>
      <w:r w:rsidRPr="00520C95">
        <w:rPr>
          <w:rFonts w:cs="B Nazanin+ Regular" w:hint="cs"/>
          <w:rtl/>
          <w:lang w:bidi="fa-IR"/>
        </w:rPr>
        <w:t>مقدمه</w:t>
      </w:r>
      <w:bookmarkEnd w:id="8"/>
    </w:p>
    <w:p w14:paraId="54BFF6A2" w14:textId="77777777" w:rsidR="00520C95" w:rsidRPr="00520C95" w:rsidRDefault="00520C95" w:rsidP="00BD5D5A">
      <w:pPr>
        <w:bidi/>
        <w:jc w:val="lowKashida"/>
        <w:rPr>
          <w:rFonts w:cs="B Nazanin+ Regular"/>
          <w:rtl/>
          <w:lang w:bidi="fa-IR"/>
        </w:rPr>
      </w:pPr>
      <w:r w:rsidRPr="00520C95">
        <w:rPr>
          <w:rFonts w:cs="B Nazanin+ Regular" w:hint="cs"/>
          <w:rtl/>
          <w:lang w:bidi="fa-IR"/>
        </w:rPr>
        <w:t xml:space="preserve">میدانیم که </w:t>
      </w:r>
      <w:proofErr w:type="spellStart"/>
      <w:r w:rsidRPr="00520C95">
        <w:rPr>
          <w:rFonts w:cs="B Nazanin+ Regular" w:hint="cs"/>
          <w:rtl/>
          <w:lang w:bidi="fa-IR"/>
        </w:rPr>
        <w:t>سروو</w:t>
      </w:r>
      <w:proofErr w:type="spellEnd"/>
      <w:r w:rsidRPr="00520C95">
        <w:rPr>
          <w:rFonts w:cs="B Nazanin+ Regular" w:hint="cs"/>
          <w:rtl/>
          <w:lang w:bidi="fa-IR"/>
        </w:rPr>
        <w:t xml:space="preserve"> موتور یک سیستم نوع یک </w:t>
      </w:r>
      <w:proofErr w:type="spellStart"/>
      <w:r w:rsidRPr="00520C95">
        <w:rPr>
          <w:rFonts w:cs="B Nazanin+ Regular" w:hint="cs"/>
          <w:rtl/>
          <w:lang w:bidi="fa-IR"/>
        </w:rPr>
        <w:t>می</w:t>
      </w:r>
      <w:r>
        <w:rPr>
          <w:rFonts w:cs="B Nazanin+ Regular" w:hint="cs"/>
          <w:rtl/>
          <w:lang w:bidi="fa-IR"/>
        </w:rPr>
        <w:t>‌</w:t>
      </w:r>
      <w:r w:rsidRPr="00520C95">
        <w:rPr>
          <w:rFonts w:cs="B Nazanin+ Regular" w:hint="cs"/>
          <w:rtl/>
          <w:lang w:bidi="fa-IR"/>
        </w:rPr>
        <w:t>باشد</w:t>
      </w:r>
      <w:proofErr w:type="spellEnd"/>
      <w:r w:rsidRPr="00520C95">
        <w:rPr>
          <w:rFonts w:cs="B Nazanin+ Regular" w:hint="cs"/>
          <w:rtl/>
          <w:lang w:bidi="fa-IR"/>
        </w:rPr>
        <w:t xml:space="preserve"> بدین معنی که در تابع تبدیل آن حداقل یک انتگرال گیر موجود است. این بلوک باعث میشود که خطای حالت ماندگار به ورودی پله در حالت جبران نشده</w:t>
      </w:r>
      <w:r>
        <w:rPr>
          <w:rFonts w:cs="B Nazanin+ Regular" w:hint="cs"/>
          <w:rtl/>
          <w:lang w:bidi="fa-IR"/>
        </w:rPr>
        <w:t>،</w:t>
      </w:r>
      <w:r w:rsidRPr="00520C95">
        <w:rPr>
          <w:rFonts w:cs="B Nazanin+ Regular" w:hint="cs"/>
          <w:rtl/>
          <w:lang w:bidi="fa-IR"/>
        </w:rPr>
        <w:t xml:space="preserve"> مقداری متناهی باشد. از سوی دیگر میدانیم که یک کنترل کننده ی </w:t>
      </w:r>
      <w:r w:rsidRPr="00520C95">
        <w:rPr>
          <w:rFonts w:cs="B Nazanin+ Regular"/>
          <w:lang w:bidi="fa-IR"/>
        </w:rPr>
        <w:t>PI</w:t>
      </w:r>
      <w:r w:rsidRPr="00520C95">
        <w:rPr>
          <w:rFonts w:cs="B Nazanin+ Regular" w:hint="cs"/>
          <w:rtl/>
          <w:lang w:bidi="fa-IR"/>
        </w:rPr>
        <w:t xml:space="preserve"> </w:t>
      </w:r>
      <w:r>
        <w:rPr>
          <w:rFonts w:cs="B Nazanin+ Regular" w:hint="cs"/>
          <w:rtl/>
          <w:lang w:bidi="fa-IR"/>
        </w:rPr>
        <w:t xml:space="preserve"> </w:t>
      </w:r>
      <w:r w:rsidRPr="00520C95">
        <w:rPr>
          <w:rFonts w:cs="B Nazanin+ Regular" w:hint="cs"/>
          <w:rtl/>
          <w:lang w:bidi="fa-IR"/>
        </w:rPr>
        <w:t>ب</w:t>
      </w:r>
      <w:r>
        <w:rPr>
          <w:rFonts w:cs="B Nazanin+ Regular" w:hint="cs"/>
          <w:rtl/>
          <w:lang w:bidi="fa-IR"/>
        </w:rPr>
        <w:t xml:space="preserve">ه </w:t>
      </w:r>
      <w:r w:rsidRPr="00520C95">
        <w:rPr>
          <w:rFonts w:cs="B Nazanin+ Regular" w:hint="cs"/>
          <w:rtl/>
          <w:lang w:bidi="fa-IR"/>
        </w:rPr>
        <w:t>صورت زیر بیان می</w:t>
      </w:r>
      <w:r>
        <w:rPr>
          <w:rFonts w:cs="B Nazanin+ Regular" w:hint="cs"/>
          <w:rtl/>
          <w:lang w:bidi="fa-IR"/>
        </w:rPr>
        <w:t>‌</w:t>
      </w:r>
      <w:r w:rsidRPr="00520C95">
        <w:rPr>
          <w:rFonts w:cs="B Nazanin+ Regular" w:hint="cs"/>
          <w:rtl/>
          <w:lang w:bidi="fa-IR"/>
        </w:rPr>
        <w:t>شود:</w:t>
      </w:r>
    </w:p>
    <w:p w14:paraId="63657DF1" w14:textId="77777777" w:rsidR="00520C95" w:rsidRPr="00520C95" w:rsidRDefault="00000000" w:rsidP="00BD5D5A">
      <w:pPr>
        <w:jc w:val="lowKashida"/>
        <w:rPr>
          <w:rFonts w:cs="B Nazanin+ Regular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+ Regular"/>
                  <w:lang w:bidi="fa-IR"/>
                </w:rPr>
                <m:t>G</m:t>
              </m:r>
            </m:e>
            <m:sub>
              <m:r>
                <w:rPr>
                  <w:rFonts w:ascii="Cambria Math" w:hAnsi="Cambria Math" w:cs="B Nazanin+ Regular"/>
                  <w:lang w:bidi="fa-IR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+ Regular"/>
                  <w:lang w:bidi="fa-IR"/>
                </w:rPr>
                <m:t>s</m:t>
              </m:r>
            </m:e>
          </m:d>
          <m:r>
            <w:rPr>
              <w:rFonts w:ascii="Cambria Math" w:hAnsi="Cambria Math" w:cs="B Nazanin+ Regular"/>
              <w:lang w:bidi="fa-IR"/>
            </w:rPr>
            <m:t xml:space="preserve"> =</m:t>
          </m:r>
          <m:sSub>
            <m:sSub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+ Regular"/>
                  <w:lang w:bidi="fa-IR"/>
                </w:rPr>
                <m:t>K</m:t>
              </m:r>
            </m:e>
            <m:sub>
              <m:r>
                <w:rPr>
                  <w:rFonts w:ascii="Cambria Math" w:hAnsi="Cambria Math" w:cs="B Nazanin+ Regular"/>
                  <w:lang w:bidi="fa-IR"/>
                </w:rPr>
                <m:t>p</m:t>
              </m:r>
            </m:sub>
          </m:sSub>
          <m:r>
            <w:rPr>
              <w:rFonts w:ascii="Cambria Math" w:hAnsi="Cambria Math" w:cs="B Nazanin+ Regular"/>
              <w:lang w:bidi="fa-IR"/>
            </w:rPr>
            <m:t>+</m:t>
          </m:r>
          <m:f>
            <m:fPr>
              <m:ctrlPr>
                <w:rPr>
                  <w:rFonts w:ascii="Cambria Math" w:hAnsi="Cambria Math" w:cs="B Nazanin+ Regular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+ Regular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+ Regular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hAnsi="Cambria Math" w:cs="B Nazanin+ Regular"/>
                      <w:lang w:bidi="fa-IR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B Nazanin+ Regular"/>
                  <w:lang w:bidi="fa-IR"/>
                </w:rPr>
                <m:t>s</m:t>
              </m:r>
            </m:den>
          </m:f>
        </m:oMath>
      </m:oMathPara>
    </w:p>
    <w:p w14:paraId="479D5F44" w14:textId="77777777" w:rsidR="00520C95" w:rsidRDefault="00520C95" w:rsidP="00BD5D5A">
      <w:pPr>
        <w:bidi/>
        <w:jc w:val="lowKashida"/>
        <w:rPr>
          <w:rFonts w:cs="B Nazanin+ Regular"/>
          <w:rtl/>
          <w:lang w:bidi="fa-IR"/>
        </w:rPr>
      </w:pPr>
      <w:r w:rsidRPr="00520C95">
        <w:rPr>
          <w:rFonts w:cs="B Nazanin+ Regular" w:hint="cs"/>
          <w:rtl/>
          <w:lang w:bidi="fa-IR"/>
        </w:rPr>
        <w:lastRenderedPageBreak/>
        <w:t xml:space="preserve">بنابراین یک </w:t>
      </w:r>
      <w:proofErr w:type="spellStart"/>
      <w:r w:rsidRPr="00520C95">
        <w:rPr>
          <w:rFonts w:cs="B Nazanin+ Regular" w:hint="cs"/>
          <w:rtl/>
          <w:lang w:bidi="fa-IR"/>
        </w:rPr>
        <w:t>انتگرال</w:t>
      </w:r>
      <w:r>
        <w:rPr>
          <w:rFonts w:cs="B Nazanin+ Regular" w:hint="cs"/>
          <w:rtl/>
          <w:lang w:bidi="fa-IR"/>
        </w:rPr>
        <w:t>‌</w:t>
      </w:r>
      <w:r w:rsidRPr="00520C95">
        <w:rPr>
          <w:rFonts w:cs="B Nazanin+ Regular" w:hint="cs"/>
          <w:rtl/>
          <w:lang w:bidi="fa-IR"/>
        </w:rPr>
        <w:t>گیر</w:t>
      </w:r>
      <w:proofErr w:type="spellEnd"/>
      <w:r w:rsidRPr="00520C95">
        <w:rPr>
          <w:rFonts w:cs="B Nazanin+ Regular" w:hint="cs"/>
          <w:rtl/>
          <w:lang w:bidi="fa-IR"/>
        </w:rPr>
        <w:t xml:space="preserve"> دیگر در تابع تبدیل حلقه باز سیستم جبران شده ظاهر خواهد شد و سیستم را به نوع دو تبدیل میکند. این موضوع باعث میشود که خطای ماندگار به ورودی پله صفر گردد. به همین علت در این آزمایش، از ورودی شیب ب</w:t>
      </w:r>
      <w:r>
        <w:rPr>
          <w:rFonts w:cs="B Nazanin+ Regular" w:hint="cs"/>
          <w:rtl/>
          <w:lang w:bidi="fa-IR"/>
        </w:rPr>
        <w:t xml:space="preserve">ه </w:t>
      </w:r>
      <w:r w:rsidRPr="00520C95">
        <w:rPr>
          <w:rFonts w:cs="B Nazanin+ Regular" w:hint="cs"/>
          <w:rtl/>
          <w:lang w:bidi="fa-IR"/>
        </w:rPr>
        <w:t>عنوان مرجع استفاده میگردد و تلاش می</w:t>
      </w:r>
      <w:r>
        <w:rPr>
          <w:rFonts w:cs="B Nazanin+ Regular" w:hint="cs"/>
          <w:rtl/>
          <w:lang w:bidi="fa-IR"/>
        </w:rPr>
        <w:t>‌</w:t>
      </w:r>
      <w:r w:rsidRPr="00520C95">
        <w:rPr>
          <w:rFonts w:cs="B Nazanin+ Regular" w:hint="cs"/>
          <w:rtl/>
          <w:lang w:bidi="fa-IR"/>
        </w:rPr>
        <w:t>شود که خطای حالت ماندگار آن مقداری متن</w:t>
      </w:r>
      <w:r>
        <w:rPr>
          <w:rFonts w:cs="B Nazanin+ Regular" w:hint="cs"/>
          <w:rtl/>
          <w:lang w:bidi="fa-IR"/>
        </w:rPr>
        <w:t>اه</w:t>
      </w:r>
      <w:r w:rsidRPr="00520C95">
        <w:rPr>
          <w:rFonts w:cs="B Nazanin+ Regular" w:hint="cs"/>
          <w:rtl/>
          <w:lang w:bidi="fa-IR"/>
        </w:rPr>
        <w:t>ی و ثابت باشد</w:t>
      </w:r>
      <w:r>
        <w:rPr>
          <w:rFonts w:cs="B Nazanin+ Regular" w:hint="cs"/>
          <w:rtl/>
          <w:lang w:bidi="fa-IR"/>
        </w:rPr>
        <w:t>. (</w:t>
      </w:r>
      <m:oMath>
        <m:sSub>
          <m:sSubPr>
            <m:ctrlPr>
              <w:rPr>
                <w:rFonts w:ascii="Cambria Math" w:hAnsi="Cambria Math" w:cs="B Nazanin+ Regular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+ Regular"/>
                <w:lang w:bidi="fa-IR"/>
              </w:rPr>
              <m:t>k</m:t>
            </m:r>
          </m:e>
          <m:sub>
            <m:r>
              <w:rPr>
                <w:rFonts w:ascii="Cambria Math" w:hAnsi="Cambria Math" w:cs="B Nazanin+ Regular"/>
                <w:lang w:bidi="fa-IR"/>
              </w:rPr>
              <m:t>v</m:t>
            </m:r>
          </m:sub>
        </m:sSub>
      </m:oMath>
      <w:r>
        <w:rPr>
          <w:rFonts w:cs="B Nazanin+ Regular" w:hint="cs"/>
          <w:rtl/>
          <w:lang w:bidi="fa-IR"/>
        </w:rPr>
        <w:t>)</w:t>
      </w:r>
    </w:p>
    <w:p w14:paraId="7B5C8FF0" w14:textId="77777777" w:rsidR="00520C95" w:rsidRPr="00520C95" w:rsidRDefault="00520C95" w:rsidP="00BD5D5A">
      <w:pPr>
        <w:pStyle w:val="Heading2"/>
        <w:bidi/>
        <w:jc w:val="lowKashida"/>
        <w:rPr>
          <w:rFonts w:cs="B Nazanin+ Regular"/>
          <w:rtl/>
          <w:lang w:bidi="fa-IR"/>
        </w:rPr>
      </w:pPr>
      <w:bookmarkStart w:id="9" w:name="_Toc132924005"/>
      <w:r w:rsidRPr="00520C95">
        <w:rPr>
          <w:rFonts w:cs="B Nazanin+ Regular" w:hint="cs"/>
          <w:rtl/>
          <w:lang w:bidi="fa-IR"/>
        </w:rPr>
        <w:t>طراحی:</w:t>
      </w:r>
      <w:bookmarkEnd w:id="9"/>
    </w:p>
    <w:p w14:paraId="290ADB08" w14:textId="77777777" w:rsidR="00520C95" w:rsidRPr="00520C95" w:rsidRDefault="00520C95" w:rsidP="00BD5D5A">
      <w:pPr>
        <w:bidi/>
        <w:jc w:val="lowKashida"/>
        <w:rPr>
          <w:rFonts w:cs="B Nazanin+ Regular"/>
          <w:rtl/>
          <w:lang w:bidi="fa-IR"/>
        </w:rPr>
      </w:pPr>
      <w:r w:rsidRPr="00520C95">
        <w:rPr>
          <w:rFonts w:cs="B Nazanin+ Regular" w:hint="cs"/>
          <w:rtl/>
          <w:lang w:bidi="fa-IR"/>
        </w:rPr>
        <w:t>در فرضیات سوال گفته می</w:t>
      </w:r>
      <w:r>
        <w:rPr>
          <w:rFonts w:cs="B Nazanin+ Regular" w:hint="cs"/>
          <w:rtl/>
          <w:lang w:bidi="fa-IR"/>
        </w:rPr>
        <w:t>‌</w:t>
      </w:r>
      <w:r w:rsidRPr="00520C95">
        <w:rPr>
          <w:rFonts w:cs="B Nazanin+ Regular" w:hint="cs"/>
          <w:rtl/>
          <w:lang w:bidi="fa-IR"/>
        </w:rPr>
        <w:t xml:space="preserve">شود که صفر </w:t>
      </w:r>
      <w:proofErr w:type="spellStart"/>
      <w:r>
        <w:rPr>
          <w:rFonts w:cs="B Nazanin+ Regular" w:hint="cs"/>
          <w:rtl/>
          <w:lang w:bidi="fa-IR"/>
        </w:rPr>
        <w:t>جبرانساز</w:t>
      </w:r>
      <w:proofErr w:type="spellEnd"/>
      <w:r w:rsidRPr="00520C95">
        <w:rPr>
          <w:rFonts w:cs="B Nazanin+ Regular" w:hint="cs"/>
          <w:rtl/>
          <w:lang w:bidi="fa-IR"/>
        </w:rPr>
        <w:t xml:space="preserve"> </w:t>
      </w:r>
      <w:r w:rsidRPr="00520C95">
        <w:rPr>
          <w:rFonts w:cs="B Nazanin+ Regular"/>
          <w:lang w:bidi="fa-IR"/>
        </w:rPr>
        <w:t>PI</w:t>
      </w:r>
      <w:r w:rsidRPr="00520C95">
        <w:rPr>
          <w:rFonts w:cs="B Nazanin+ Regular" w:hint="cs"/>
          <w:rtl/>
          <w:lang w:bidi="fa-IR"/>
        </w:rPr>
        <w:t xml:space="preserve"> باید د</w:t>
      </w:r>
      <w:r>
        <w:rPr>
          <w:rFonts w:cs="B Nazanin+ Regular" w:hint="cs"/>
          <w:rtl/>
          <w:lang w:bidi="fa-IR"/>
        </w:rPr>
        <w:t>ر ۰.۱- ق</w:t>
      </w:r>
      <w:r w:rsidRPr="00520C95">
        <w:rPr>
          <w:rFonts w:cs="B Nazanin+ Regular" w:hint="cs"/>
          <w:rtl/>
          <w:lang w:bidi="fa-IR"/>
        </w:rPr>
        <w:t xml:space="preserve">رار گیرد. میتوان تابع تبدیل </w:t>
      </w:r>
      <w:proofErr w:type="spellStart"/>
      <w:r>
        <w:rPr>
          <w:rFonts w:cs="B Nazanin+ Regular" w:hint="cs"/>
          <w:rtl/>
          <w:lang w:bidi="fa-IR"/>
        </w:rPr>
        <w:t>جبران‌ساز</w:t>
      </w:r>
      <w:proofErr w:type="spellEnd"/>
      <w:r>
        <w:rPr>
          <w:rFonts w:cs="B Nazanin+ Regular" w:hint="cs"/>
          <w:rtl/>
          <w:lang w:bidi="fa-IR"/>
        </w:rPr>
        <w:t xml:space="preserve"> ر</w:t>
      </w:r>
      <w:r w:rsidRPr="00520C95">
        <w:rPr>
          <w:rFonts w:cs="B Nazanin+ Regular" w:hint="cs"/>
          <w:rtl/>
          <w:lang w:bidi="fa-IR"/>
        </w:rPr>
        <w:t>ا ب</w:t>
      </w:r>
      <w:r>
        <w:rPr>
          <w:rFonts w:cs="B Nazanin+ Regular" w:hint="cs"/>
          <w:rtl/>
          <w:lang w:bidi="fa-IR"/>
        </w:rPr>
        <w:t xml:space="preserve">ه </w:t>
      </w:r>
      <w:r w:rsidRPr="00520C95">
        <w:rPr>
          <w:rFonts w:cs="B Nazanin+ Regular" w:hint="cs"/>
          <w:rtl/>
          <w:lang w:bidi="fa-IR"/>
        </w:rPr>
        <w:t>صورت زیر بازنویسی کرد:</w:t>
      </w:r>
    </w:p>
    <w:p w14:paraId="20818AAA" w14:textId="77777777" w:rsidR="00520C95" w:rsidRPr="00520C95" w:rsidRDefault="00000000" w:rsidP="00BD5D5A">
      <w:pPr>
        <w:jc w:val="lowKashida"/>
        <w:rPr>
          <w:rFonts w:cs="B Nazanin+ Regular"/>
          <w:lang w:bidi="fa-IR"/>
        </w:rPr>
      </w:pPr>
      <m:oMath>
        <m:sSub>
          <m:sSubPr>
            <m:ctrlPr>
              <w:rPr>
                <w:rFonts w:ascii="Cambria Math" w:hAnsi="Cambria Math" w:cs="B Nazanin+ Regular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+ Regular"/>
                <w:lang w:bidi="fa-IR"/>
              </w:rPr>
              <m:t>G</m:t>
            </m:r>
          </m:e>
          <m:sub>
            <m:r>
              <w:rPr>
                <w:rFonts w:ascii="Cambria Math" w:hAnsi="Cambria Math" w:cs="B Nazanin+ Regular"/>
                <w:lang w:bidi="fa-IR"/>
              </w:rPr>
              <m:t>c</m:t>
            </m:r>
          </m:sub>
        </m:sSub>
        <m:d>
          <m:dPr>
            <m:ctrlPr>
              <w:rPr>
                <w:rFonts w:ascii="Cambria Math" w:hAnsi="Cambria Math" w:cs="B Nazanin+ Regular"/>
                <w:i/>
                <w:lang w:bidi="fa-IR"/>
              </w:rPr>
            </m:ctrlPr>
          </m:dPr>
          <m:e>
            <m:r>
              <w:rPr>
                <w:rFonts w:ascii="Cambria Math" w:hAnsi="Cambria Math" w:cs="B Nazanin+ Regular"/>
                <w:lang w:bidi="fa-IR"/>
              </w:rPr>
              <m:t>s</m:t>
            </m:r>
          </m:e>
        </m:d>
        <m:r>
          <w:rPr>
            <w:rFonts w:ascii="Cambria Math" w:hAnsi="Cambria Math" w:cs="B Nazanin+ Regular"/>
            <w:lang w:bidi="fa-IR"/>
          </w:rPr>
          <m:t xml:space="preserve"> =</m:t>
        </m:r>
        <m:sSub>
          <m:sSubPr>
            <m:ctrlPr>
              <w:rPr>
                <w:rFonts w:ascii="Cambria Math" w:hAnsi="Cambria Math" w:cs="B Nazanin+ Regular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+ Regular"/>
                <w:lang w:bidi="fa-IR"/>
              </w:rPr>
              <m:t>K</m:t>
            </m:r>
          </m:e>
          <m:sub>
            <m:r>
              <w:rPr>
                <w:rFonts w:ascii="Cambria Math" w:hAnsi="Cambria Math" w:cs="B Nazanin+ Regular"/>
                <w:lang w:bidi="fa-IR"/>
              </w:rPr>
              <m:t>c</m:t>
            </m:r>
          </m:sub>
        </m:sSub>
        <m:r>
          <w:rPr>
            <w:rFonts w:ascii="Cambria Math" w:hAnsi="Cambria Math" w:cs="B Nazanin+ Regular"/>
            <w:lang w:bidi="fa-IR"/>
          </w:rPr>
          <m:t>×</m:t>
        </m:r>
        <m:f>
          <m:fPr>
            <m:ctrlPr>
              <w:rPr>
                <w:rFonts w:ascii="Cambria Math" w:hAnsi="Cambria Math" w:cs="B Nazanin+ Regular"/>
                <w:i/>
                <w:lang w:bidi="fa-IR"/>
              </w:rPr>
            </m:ctrlPr>
          </m:fPr>
          <m:num>
            <m:r>
              <w:rPr>
                <w:rFonts w:ascii="Cambria Math" w:hAnsi="Cambria Math" w:cs="B Nazanin+ Regular"/>
                <w:lang w:bidi="fa-IR"/>
              </w:rPr>
              <m:t>s+z</m:t>
            </m:r>
          </m:num>
          <m:den>
            <m:r>
              <w:rPr>
                <w:rFonts w:ascii="Cambria Math" w:hAnsi="Cambria Math" w:cs="B Nazanin+ Regular"/>
                <w:lang w:bidi="fa-IR"/>
              </w:rPr>
              <m:t>s</m:t>
            </m:r>
          </m:den>
        </m:f>
      </m:oMath>
      <w:r w:rsidR="00520C95" w:rsidRPr="00520C95">
        <w:rPr>
          <w:rFonts w:cs="B Nazanin+ Regular" w:hint="cs"/>
          <w:rtl/>
          <w:lang w:bidi="fa-IR"/>
        </w:rPr>
        <w:t xml:space="preserve"> </w:t>
      </w:r>
    </w:p>
    <w:p w14:paraId="24B15D8C" w14:textId="77777777" w:rsidR="00520C95" w:rsidRDefault="00520C95" w:rsidP="00BD5D5A">
      <w:pPr>
        <w:bidi/>
        <w:jc w:val="lowKashida"/>
        <w:rPr>
          <w:rFonts w:cs="B Nazanin+ Regular"/>
          <w:rtl/>
          <w:lang w:bidi="fa-IR"/>
        </w:rPr>
      </w:pPr>
      <w:r w:rsidRPr="00520C95">
        <w:rPr>
          <w:rFonts w:cs="B Nazanin+ Regular" w:hint="cs"/>
          <w:rtl/>
          <w:lang w:bidi="fa-IR"/>
        </w:rPr>
        <w:t xml:space="preserve">پس بنابراین، بسته به مشخصات پاسخ مطلوب میتوان </w:t>
      </w:r>
      <w:proofErr w:type="spellStart"/>
      <w:r w:rsidRPr="00520C95">
        <w:rPr>
          <w:rFonts w:cs="B Nazanin+ Regular" w:hint="cs"/>
          <w:rtl/>
          <w:lang w:bidi="fa-IR"/>
        </w:rPr>
        <w:t>مقادیری</w:t>
      </w:r>
      <w:proofErr w:type="spellEnd"/>
      <w:r w:rsidRPr="00520C95">
        <w:rPr>
          <w:rFonts w:cs="B Nazanin+ Regular" w:hint="cs"/>
          <w:rtl/>
          <w:lang w:bidi="fa-IR"/>
        </w:rPr>
        <w:t xml:space="preserve"> مختلف از </w:t>
      </w:r>
      <m:oMath>
        <m:sSub>
          <m:sSubPr>
            <m:ctrlPr>
              <w:rPr>
                <w:rFonts w:ascii="Cambria Math" w:hAnsi="Cambria Math" w:cs="B Nazanin+ Regular"/>
                <w:lang w:bidi="fa-IR"/>
              </w:rPr>
            </m:ctrlPr>
          </m:sSubPr>
          <m:e>
            <m:r>
              <w:rPr>
                <w:rFonts w:ascii="Cambria Math" w:hAnsi="Cambria Math" w:cs="B Nazanin+ Regular"/>
                <w:lang w:bidi="fa-IR"/>
              </w:rPr>
              <m:t>K</m:t>
            </m:r>
          </m:e>
          <m:sub>
            <m:r>
              <w:rPr>
                <w:rFonts w:ascii="Cambria Math" w:hAnsi="Cambria Math" w:cs="B Nazanin+ Regular"/>
                <w:lang w:bidi="fa-IR"/>
              </w:rPr>
              <m:t>c</m:t>
            </m:r>
          </m:sub>
        </m:sSub>
      </m:oMath>
      <w:r w:rsidRPr="00520C95">
        <w:rPr>
          <w:rFonts w:cs="B Nazanin+ Regular" w:hint="cs"/>
          <w:rtl/>
          <w:lang w:bidi="fa-IR"/>
        </w:rPr>
        <w:t xml:space="preserve"> را تعیین کرد</w:t>
      </w:r>
      <w:r>
        <w:rPr>
          <w:rFonts w:cs="B Nazanin+ Regular" w:hint="cs"/>
          <w:rtl/>
          <w:lang w:bidi="fa-IR"/>
        </w:rPr>
        <w:t>.</w:t>
      </w:r>
    </w:p>
    <w:p w14:paraId="435E89C5" w14:textId="77777777" w:rsidR="00520C95" w:rsidRDefault="00520C95" w:rsidP="00520C95">
      <w:pPr>
        <w:pStyle w:val="Heading2"/>
        <w:bidi/>
        <w:rPr>
          <w:rFonts w:cs="B Nazanin+ Regular"/>
          <w:rtl/>
          <w:lang w:bidi="fa-IR"/>
        </w:rPr>
      </w:pPr>
      <w:bookmarkStart w:id="10" w:name="_Toc132924006"/>
      <w:proofErr w:type="spellStart"/>
      <w:r>
        <w:rPr>
          <w:rFonts w:cs="B Nazanin+ Regular" w:hint="cs"/>
          <w:rtl/>
          <w:lang w:bidi="fa-IR"/>
        </w:rPr>
        <w:t>کدنویسی</w:t>
      </w:r>
      <w:bookmarkEnd w:id="10"/>
      <w:proofErr w:type="spellEnd"/>
    </w:p>
    <w:p w14:paraId="1CD8101A" w14:textId="77777777" w:rsidR="007B65D0" w:rsidRPr="007B65D0" w:rsidRDefault="007B65D0" w:rsidP="007B65D0">
      <w:pPr>
        <w:spacing w:before="140" w:after="140" w:line="0" w:lineRule="atLeast"/>
        <w:ind w:firstLine="0"/>
        <w:rPr>
          <w:rFonts w:ascii="Helvetica" w:eastAsia="Times New Roman" w:hAnsi="Helvetica" w:cs="Times New Roman"/>
          <w:color w:val="D55000"/>
          <w:kern w:val="0"/>
          <w:sz w:val="36"/>
          <w:szCs w:val="20"/>
          <w:lang w:eastAsia="en-US"/>
        </w:rPr>
      </w:pPr>
      <w:r w:rsidRPr="007B65D0">
        <w:rPr>
          <w:rFonts w:ascii="Helvetica" w:eastAsia="Times New Roman" w:hAnsi="Helvetica" w:cs="Times New Roman"/>
          <w:color w:val="D55000"/>
          <w:kern w:val="0"/>
          <w:sz w:val="36"/>
          <w:szCs w:val="20"/>
          <w:lang w:eastAsia="en-US"/>
        </w:rPr>
        <w:t>Plant</w:t>
      </w:r>
    </w:p>
    <w:p w14:paraId="27EE7E81" w14:textId="77777777" w:rsidR="007B65D0" w:rsidRPr="007B65D0" w:rsidRDefault="007B65D0" w:rsidP="007B65D0">
      <w:pPr>
        <w:spacing w:before="140" w:after="140" w:line="0" w:lineRule="atLeast"/>
        <w:ind w:firstLine="0"/>
        <w:outlineLvl w:val="0"/>
        <w:rPr>
          <w:rFonts w:ascii="Helvetica" w:eastAsia="Times New Roman" w:hAnsi="Helvetica" w:cs="Times New Roman"/>
          <w:b/>
          <w:kern w:val="0"/>
          <w:sz w:val="29"/>
          <w:szCs w:val="20"/>
          <w:lang w:eastAsia="en-US"/>
        </w:rPr>
      </w:pPr>
      <w:bookmarkStart w:id="11" w:name="_Toc132924007"/>
      <w:r w:rsidRPr="007B65D0">
        <w:rPr>
          <w:rFonts w:ascii="Helvetica" w:eastAsia="Times New Roman" w:hAnsi="Helvetica" w:cs="Times New Roman"/>
          <w:b/>
          <w:kern w:val="0"/>
          <w:sz w:val="29"/>
          <w:szCs w:val="20"/>
          <w:lang w:eastAsia="en-US"/>
        </w:rPr>
        <w:t>First section</w:t>
      </w:r>
      <w:bookmarkEnd w:id="11"/>
    </w:p>
    <w:p w14:paraId="0377D22A" w14:textId="77777777" w:rsidR="007B65D0" w:rsidRPr="007B65D0" w:rsidRDefault="007B65D0" w:rsidP="007B65D0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7B65D0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Gs=tf([0.129],[0.00113 0.0844 0])</w:t>
      </w:r>
    </w:p>
    <w:p w14:paraId="26C64AAF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proofErr w:type="spellStart"/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Gs</w:t>
      </w:r>
      <w:proofErr w:type="spellEnd"/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=</w:t>
      </w:r>
    </w:p>
    <w:p w14:paraId="202BE29C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4EA135A4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    0.129</w:t>
      </w:r>
    </w:p>
    <w:p w14:paraId="1993AC8C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----------------------</w:t>
      </w:r>
    </w:p>
    <w:p w14:paraId="514F33C6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0.00113 s^2 + 0.0844 s</w:t>
      </w:r>
    </w:p>
    <w:p w14:paraId="6682269E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2A10669F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Continuous-time transfer function.</w:t>
      </w:r>
    </w:p>
    <w:p w14:paraId="523DB8D4" w14:textId="77777777" w:rsidR="007B65D0" w:rsidRPr="007B65D0" w:rsidRDefault="007B65D0" w:rsidP="007B65D0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7B65D0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T=feedback(Gs,[1])</w:t>
      </w:r>
    </w:p>
    <w:p w14:paraId="24E87967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T =</w:t>
      </w:r>
    </w:p>
    <w:p w14:paraId="05863CD6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09D89E1C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        0.129</w:t>
      </w:r>
    </w:p>
    <w:p w14:paraId="56364CC5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------------------------------</w:t>
      </w:r>
    </w:p>
    <w:p w14:paraId="7C2C0F09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0.00113 s^2 + 0.0844 s + 0.129</w:t>
      </w:r>
    </w:p>
    <w:p w14:paraId="4149B492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43A118E2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Continuous-time transfer function.</w:t>
      </w:r>
    </w:p>
    <w:p w14:paraId="164479C2" w14:textId="77777777" w:rsidR="007B65D0" w:rsidRPr="007B65D0" w:rsidRDefault="007B65D0" w:rsidP="007B65D0">
      <w:pPr>
        <w:spacing w:before="140" w:after="140" w:line="0" w:lineRule="atLeast"/>
        <w:ind w:firstLine="0"/>
        <w:outlineLvl w:val="0"/>
        <w:rPr>
          <w:rFonts w:ascii="Helvetica" w:eastAsia="Times New Roman" w:hAnsi="Helvetica" w:cs="Times New Roman"/>
          <w:b/>
          <w:kern w:val="0"/>
          <w:sz w:val="29"/>
          <w:szCs w:val="20"/>
          <w:lang w:eastAsia="en-US"/>
        </w:rPr>
      </w:pPr>
      <w:bookmarkStart w:id="12" w:name="_Toc132924008"/>
      <w:r w:rsidRPr="007B65D0">
        <w:rPr>
          <w:rFonts w:ascii="Helvetica" w:eastAsia="Times New Roman" w:hAnsi="Helvetica" w:cs="Times New Roman"/>
          <w:b/>
          <w:kern w:val="0"/>
          <w:sz w:val="29"/>
          <w:szCs w:val="20"/>
          <w:lang w:eastAsia="en-US"/>
        </w:rPr>
        <w:t>Second Section</w:t>
      </w:r>
      <w:bookmarkEnd w:id="12"/>
    </w:p>
    <w:p w14:paraId="5BFFD148" w14:textId="77777777" w:rsidR="007B65D0" w:rsidRPr="007B65D0" w:rsidRDefault="007B65D0" w:rsidP="007B65D0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7B65D0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lsim(T,[0:0.01:100],[0:0.01:100])</w:t>
      </w:r>
    </w:p>
    <w:p w14:paraId="000C8DC7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lang w:eastAsia="en-US"/>
        </w:rPr>
      </w:pPr>
      <w:r w:rsidRPr="007B65D0">
        <w:rPr>
          <w:rFonts w:ascii="Consolas" w:eastAsia="Times New Roman" w:hAnsi="Consolas" w:cs="Times New Roman"/>
          <w:noProof/>
          <w:color w:val="404040"/>
          <w:kern w:val="0"/>
          <w:sz w:val="21"/>
          <w:szCs w:val="20"/>
          <w:lang w:eastAsia="en-US"/>
        </w:rPr>
        <w:lastRenderedPageBreak/>
        <w:drawing>
          <wp:inline distT="0" distB="0" distL="0" distR="0" wp14:anchorId="79E4C0A7" wp14:editId="57BFD15C">
            <wp:extent cx="5970678" cy="4480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678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BDDE" w14:textId="77777777" w:rsidR="007B65D0" w:rsidRPr="007B65D0" w:rsidRDefault="007B65D0" w:rsidP="007B65D0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7B65D0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u=[0:0.01:10];</w:t>
      </w:r>
    </w:p>
    <w:p w14:paraId="4A2BDECB" w14:textId="77777777" w:rsidR="007B65D0" w:rsidRPr="007B65D0" w:rsidRDefault="007B65D0" w:rsidP="007B65D0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7B65D0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t=[0:0.01:10];</w:t>
      </w:r>
    </w:p>
    <w:p w14:paraId="100EDDA7" w14:textId="77777777" w:rsidR="007B65D0" w:rsidRPr="007B65D0" w:rsidRDefault="007B65D0" w:rsidP="007B65D0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7B65D0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plot(t,u)</w:t>
      </w:r>
    </w:p>
    <w:p w14:paraId="255A0338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lang w:eastAsia="en-US"/>
        </w:rPr>
      </w:pPr>
      <w:r w:rsidRPr="007B65D0">
        <w:rPr>
          <w:rFonts w:ascii="Consolas" w:eastAsia="Times New Roman" w:hAnsi="Consolas" w:cs="Times New Roman"/>
          <w:noProof/>
          <w:color w:val="404040"/>
          <w:kern w:val="0"/>
          <w:sz w:val="21"/>
          <w:szCs w:val="20"/>
          <w:lang w:eastAsia="en-US"/>
        </w:rPr>
        <w:lastRenderedPageBreak/>
        <w:drawing>
          <wp:inline distT="0" distB="0" distL="0" distR="0" wp14:anchorId="74CF98A6" wp14:editId="5B201D87">
            <wp:extent cx="5970678" cy="4480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678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A53FD" w14:textId="77777777" w:rsidR="007B65D0" w:rsidRPr="007B65D0" w:rsidRDefault="007B65D0" w:rsidP="007B65D0">
      <w:pPr>
        <w:spacing w:before="140" w:after="140" w:line="0" w:lineRule="atLeast"/>
        <w:ind w:firstLine="0"/>
        <w:rPr>
          <w:rFonts w:ascii="Helvetica" w:eastAsia="Times New Roman" w:hAnsi="Helvetica" w:cs="Times New Roman"/>
          <w:color w:val="D55000"/>
          <w:kern w:val="0"/>
          <w:sz w:val="36"/>
          <w:szCs w:val="20"/>
          <w:lang w:eastAsia="en-US"/>
        </w:rPr>
      </w:pPr>
      <w:proofErr w:type="spellStart"/>
      <w:r w:rsidRPr="007B65D0">
        <w:rPr>
          <w:rFonts w:ascii="Helvetica" w:eastAsia="Times New Roman" w:hAnsi="Helvetica" w:cs="Times New Roman"/>
          <w:color w:val="D55000"/>
          <w:kern w:val="0"/>
          <w:sz w:val="36"/>
          <w:szCs w:val="20"/>
          <w:lang w:eastAsia="en-US"/>
        </w:rPr>
        <w:t>Contorller</w:t>
      </w:r>
      <w:proofErr w:type="spellEnd"/>
    </w:p>
    <w:p w14:paraId="1DB4BFD1" w14:textId="77777777" w:rsidR="007B65D0" w:rsidRPr="007B65D0" w:rsidRDefault="007B65D0" w:rsidP="007B65D0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7B65D0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Gc=tf([1 0.1],[1 0])</w:t>
      </w:r>
    </w:p>
    <w:p w14:paraId="3A2F8387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Gc =</w:t>
      </w:r>
    </w:p>
    <w:p w14:paraId="4BD59A46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5C8C4D2A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s + 0.1</w:t>
      </w:r>
    </w:p>
    <w:p w14:paraId="0D792704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-------</w:t>
      </w:r>
    </w:p>
    <w:p w14:paraId="7BDA875C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s</w:t>
      </w:r>
    </w:p>
    <w:p w14:paraId="0987DC7F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3C22A238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Continuous-time transfer function.</w:t>
      </w:r>
    </w:p>
    <w:p w14:paraId="17B60D05" w14:textId="77777777" w:rsidR="007B65D0" w:rsidRPr="007B65D0" w:rsidRDefault="007B65D0" w:rsidP="007B65D0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7B65D0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TFol=series(Gc,Gs)</w:t>
      </w:r>
    </w:p>
    <w:p w14:paraId="3E1E4804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proofErr w:type="spellStart"/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TFol</w:t>
      </w:r>
      <w:proofErr w:type="spellEnd"/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=</w:t>
      </w:r>
    </w:p>
    <w:p w14:paraId="2ABD9B12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46F2BE4E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0.129 s + 0.0129</w:t>
      </w:r>
    </w:p>
    <w:p w14:paraId="697B9C16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------------------------</w:t>
      </w:r>
    </w:p>
    <w:p w14:paraId="461FEB75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0.00113 s^3 + 0.0844 s^2</w:t>
      </w:r>
    </w:p>
    <w:p w14:paraId="5198BDD2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6BB704B7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Continuous-time transfer function.</w:t>
      </w:r>
    </w:p>
    <w:p w14:paraId="673CE21B" w14:textId="77777777" w:rsidR="007B65D0" w:rsidRPr="007B65D0" w:rsidRDefault="007B65D0" w:rsidP="007B65D0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7B65D0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rlocus(TFol)</w:t>
      </w:r>
    </w:p>
    <w:p w14:paraId="25BB08F1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lang w:eastAsia="en-US"/>
        </w:rPr>
      </w:pPr>
      <w:r w:rsidRPr="007B65D0">
        <w:rPr>
          <w:rFonts w:ascii="Consolas" w:eastAsia="Times New Roman" w:hAnsi="Consolas" w:cs="Times New Roman"/>
          <w:noProof/>
          <w:color w:val="404040"/>
          <w:kern w:val="0"/>
          <w:sz w:val="21"/>
          <w:szCs w:val="20"/>
          <w:lang w:eastAsia="en-US"/>
        </w:rPr>
        <w:lastRenderedPageBreak/>
        <w:drawing>
          <wp:inline distT="0" distB="0" distL="0" distR="0" wp14:anchorId="7A199C61" wp14:editId="43913B5C">
            <wp:extent cx="5970678" cy="448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678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C4F1" w14:textId="77777777" w:rsidR="007B65D0" w:rsidRPr="007B65D0" w:rsidRDefault="007B65D0" w:rsidP="007B65D0">
      <w:pPr>
        <w:spacing w:before="140" w:after="140" w:line="0" w:lineRule="atLeast"/>
        <w:ind w:firstLine="0"/>
        <w:rPr>
          <w:rFonts w:ascii="Helvetica" w:eastAsia="Times New Roman" w:hAnsi="Helvetica" w:cs="Times New Roman"/>
          <w:color w:val="D55000"/>
          <w:kern w:val="0"/>
          <w:sz w:val="36"/>
          <w:szCs w:val="20"/>
          <w:lang w:eastAsia="en-US"/>
        </w:rPr>
      </w:pPr>
      <w:r w:rsidRPr="007B65D0">
        <w:rPr>
          <w:rFonts w:ascii="Helvetica" w:eastAsia="Times New Roman" w:hAnsi="Helvetica" w:cs="Times New Roman"/>
          <w:color w:val="D55000"/>
          <w:kern w:val="0"/>
          <w:sz w:val="36"/>
          <w:szCs w:val="20"/>
          <w:lang w:eastAsia="en-US"/>
        </w:rPr>
        <w:t>Error</w:t>
      </w:r>
    </w:p>
    <w:p w14:paraId="695A1EA6" w14:textId="77777777" w:rsidR="007B65D0" w:rsidRPr="007B65D0" w:rsidRDefault="007B65D0" w:rsidP="007B65D0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7B65D0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numtf=[0 0 2.58 0.258];</w:t>
      </w:r>
    </w:p>
    <w:p w14:paraId="4156C2FC" w14:textId="77777777" w:rsidR="007B65D0" w:rsidRPr="007B65D0" w:rsidRDefault="007B65D0" w:rsidP="007B65D0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7B65D0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dentf=[0.00113 0.0844 0 0];</w:t>
      </w:r>
    </w:p>
    <w:p w14:paraId="388320FA" w14:textId="77777777" w:rsidR="007B65D0" w:rsidRPr="007B65D0" w:rsidRDefault="007B65D0" w:rsidP="007B65D0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7B65D0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denE=dentf+numtf;</w:t>
      </w:r>
    </w:p>
    <w:p w14:paraId="1994F216" w14:textId="77777777" w:rsidR="007B65D0" w:rsidRPr="007B65D0" w:rsidRDefault="007B65D0" w:rsidP="007B65D0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7B65D0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numE=dentf;</w:t>
      </w:r>
    </w:p>
    <w:p w14:paraId="0217F29D" w14:textId="77777777" w:rsidR="007B65D0" w:rsidRPr="007B65D0" w:rsidRDefault="007B65D0" w:rsidP="007B65D0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7B65D0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Etf=tf(numE,denE)</w:t>
      </w:r>
    </w:p>
    <w:p w14:paraId="6BC3227C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proofErr w:type="spellStart"/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Etf</w:t>
      </w:r>
      <w:proofErr w:type="spellEnd"/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=</w:t>
      </w:r>
    </w:p>
    <w:p w14:paraId="380EEAC2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2F50DAB0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    0.00113 s^3 + 0.0844 s^2</w:t>
      </w:r>
    </w:p>
    <w:p w14:paraId="4BE24CFB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-----------------------------------------</w:t>
      </w:r>
    </w:p>
    <w:p w14:paraId="43B0181E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0.00113 s^3 + 0.0844 s^2 + 2.58 s + 0.258</w:t>
      </w:r>
    </w:p>
    <w:p w14:paraId="559A160E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</w:t>
      </w:r>
    </w:p>
    <w:p w14:paraId="134D0B27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Continuous-time transfer function.</w:t>
      </w:r>
    </w:p>
    <w:p w14:paraId="0DB19882" w14:textId="77777777" w:rsidR="007B65D0" w:rsidRPr="007B65D0" w:rsidRDefault="007B65D0" w:rsidP="007B65D0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7B65D0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stepinfo(Etf)</w:t>
      </w:r>
    </w:p>
    <w:p w14:paraId="713475AF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proofErr w:type="spellStart"/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ans</w:t>
      </w:r>
      <w:proofErr w:type="spellEnd"/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= </w:t>
      </w:r>
    </w:p>
    <w:p w14:paraId="0493BF34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  </w:t>
      </w:r>
      <w:proofErr w:type="spellStart"/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RiseTime</w:t>
      </w:r>
      <w:proofErr w:type="spellEnd"/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: 0.0500</w:t>
      </w:r>
    </w:p>
    <w:p w14:paraId="331ACE7C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</w:t>
      </w:r>
      <w:proofErr w:type="spellStart"/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SettlingTime</w:t>
      </w:r>
      <w:proofErr w:type="spellEnd"/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: 0.1189</w:t>
      </w:r>
    </w:p>
    <w:p w14:paraId="2670456A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</w:t>
      </w:r>
      <w:proofErr w:type="spellStart"/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SettlingMin</w:t>
      </w:r>
      <w:proofErr w:type="spellEnd"/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: -0.0228</w:t>
      </w:r>
    </w:p>
    <w:p w14:paraId="3C23A93B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</w:t>
      </w:r>
      <w:proofErr w:type="spellStart"/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SettlingMax</w:t>
      </w:r>
      <w:proofErr w:type="spellEnd"/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: 0.0918</w:t>
      </w:r>
    </w:p>
    <w:p w14:paraId="3F201F57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 Overshoot: 9.0072e+17</w:t>
      </w:r>
    </w:p>
    <w:p w14:paraId="4E5F1D74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Undershoot: 2.0527e+16</w:t>
      </w:r>
    </w:p>
    <w:p w14:paraId="31F9C49B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lastRenderedPageBreak/>
        <w:t xml:space="preserve">            Peak: 1</w:t>
      </w:r>
    </w:p>
    <w:p w14:paraId="55F84380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       </w:t>
      </w:r>
      <w:proofErr w:type="spellStart"/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PeakTime</w:t>
      </w:r>
      <w:proofErr w:type="spellEnd"/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: 0</w:t>
      </w:r>
    </w:p>
    <w:p w14:paraId="3042737F" w14:textId="77777777" w:rsidR="007B65D0" w:rsidRPr="007B65D0" w:rsidRDefault="007B65D0" w:rsidP="007B65D0">
      <w:pPr>
        <w:spacing w:line="259" w:lineRule="auto"/>
        <w:ind w:firstLine="0"/>
        <w:rPr>
          <w:rFonts w:ascii="Times New Roman" w:eastAsia="Times New Roman" w:hAnsi="Times New Roman" w:cs="Times New Roman"/>
          <w:kern w:val="0"/>
          <w:lang w:eastAsia="en-US"/>
        </w:rPr>
      </w:pPr>
      <w:r w:rsidRPr="007B65D0">
        <w:rPr>
          <w:rFonts w:ascii="Helvetica" w:eastAsia="Times New Roman" w:hAnsi="Helvetica" w:cs="Times New Roman"/>
          <w:kern w:val="0"/>
          <w:sz w:val="21"/>
          <w:szCs w:val="20"/>
          <w:lang w:eastAsia="en-US"/>
        </w:rPr>
        <w:t xml:space="preserve"> </w:t>
      </w:r>
    </w:p>
    <w:p w14:paraId="00559B7E" w14:textId="77777777" w:rsidR="007B65D0" w:rsidRPr="007B65D0" w:rsidRDefault="007B65D0" w:rsidP="007B65D0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7B65D0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step(Etf)</w:t>
      </w:r>
    </w:p>
    <w:p w14:paraId="6F3AE7C5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lang w:eastAsia="en-US"/>
        </w:rPr>
      </w:pPr>
      <w:r w:rsidRPr="007B65D0">
        <w:rPr>
          <w:rFonts w:ascii="Consolas" w:eastAsia="Times New Roman" w:hAnsi="Consolas" w:cs="Times New Roman"/>
          <w:noProof/>
          <w:color w:val="404040"/>
          <w:kern w:val="0"/>
          <w:sz w:val="21"/>
          <w:szCs w:val="20"/>
          <w:lang w:eastAsia="en-US"/>
        </w:rPr>
        <w:drawing>
          <wp:inline distT="0" distB="0" distL="0" distR="0" wp14:anchorId="359F17A8" wp14:editId="335B5CB4">
            <wp:extent cx="5970289" cy="4480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89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56D8" w14:textId="77777777" w:rsidR="007B65D0" w:rsidRPr="007B65D0" w:rsidRDefault="007B65D0" w:rsidP="007B65D0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7B65D0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rlocus(Etf)</w:t>
      </w:r>
    </w:p>
    <w:p w14:paraId="70428272" w14:textId="77777777" w:rsidR="007B65D0" w:rsidRPr="007B65D0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lang w:eastAsia="en-US"/>
        </w:rPr>
      </w:pPr>
      <w:r w:rsidRPr="007B65D0">
        <w:rPr>
          <w:rFonts w:ascii="Consolas" w:eastAsia="Times New Roman" w:hAnsi="Consolas" w:cs="Times New Roman"/>
          <w:noProof/>
          <w:color w:val="404040"/>
          <w:kern w:val="0"/>
          <w:sz w:val="21"/>
          <w:szCs w:val="20"/>
          <w:lang w:eastAsia="en-US"/>
        </w:rPr>
        <w:lastRenderedPageBreak/>
        <w:drawing>
          <wp:inline distT="0" distB="0" distL="0" distR="0" wp14:anchorId="5300229B" wp14:editId="473C7D82">
            <wp:extent cx="5970289" cy="4480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89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3316C" w14:textId="77777777" w:rsidR="007B65D0" w:rsidRPr="007B65D0" w:rsidRDefault="007B65D0" w:rsidP="007B65D0">
      <w:pPr>
        <w:pBdr>
          <w:top w:val="single" w:sz="2" w:space="4" w:color="D9D9D9"/>
          <w:left w:val="single" w:sz="2" w:space="4" w:color="D9D9D9"/>
          <w:bottom w:val="single" w:sz="2" w:space="4" w:color="D9D9D9"/>
          <w:right w:val="single" w:sz="2" w:space="4" w:color="D9D9D9"/>
        </w:pBdr>
        <w:shd w:val="clear" w:color="auto" w:fill="F2F2F2"/>
        <w:spacing w:before="140" w:after="140" w:line="280" w:lineRule="exact"/>
        <w:ind w:left="57" w:firstLine="113"/>
        <w:contextualSpacing/>
        <w:rPr>
          <w:rFonts w:ascii="Consolas" w:eastAsia="Times New Roman" w:hAnsi="Consolas" w:cs="Times New Roman"/>
          <w:kern w:val="0"/>
          <w:sz w:val="21"/>
          <w:szCs w:val="20"/>
          <w:lang w:eastAsia="en-US"/>
        </w:rPr>
      </w:pPr>
      <w:r w:rsidRPr="007B65D0">
        <w:rPr>
          <w:rFonts w:ascii="Consolas" w:eastAsia="Times New Roman" w:hAnsi="Consolas" w:cs="Times New Roman"/>
          <w:noProof/>
          <w:kern w:val="0"/>
          <w:sz w:val="21"/>
          <w:szCs w:val="20"/>
          <w:lang w:eastAsia="en-US"/>
        </w:rPr>
        <w:t>rad2deg(0.6)</w:t>
      </w:r>
    </w:p>
    <w:p w14:paraId="23DBC631" w14:textId="77777777" w:rsidR="00520C95" w:rsidRDefault="007B65D0" w:rsidP="007B65D0">
      <w:pPr>
        <w:spacing w:line="259" w:lineRule="auto"/>
        <w:ind w:firstLine="0"/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</w:pPr>
      <w:proofErr w:type="spellStart"/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>ans</w:t>
      </w:r>
      <w:proofErr w:type="spellEnd"/>
      <w:r w:rsidRPr="007B65D0">
        <w:rPr>
          <w:rFonts w:ascii="Consolas" w:eastAsia="Times New Roman" w:hAnsi="Consolas" w:cs="Times New Roman"/>
          <w:color w:val="404040"/>
          <w:kern w:val="0"/>
          <w:sz w:val="18"/>
          <w:szCs w:val="18"/>
          <w:lang w:eastAsia="en-US"/>
        </w:rPr>
        <w:t xml:space="preserve"> = 34.3775</w:t>
      </w:r>
    </w:p>
    <w:p w14:paraId="414F03FE" w14:textId="77777777" w:rsidR="007B65D0" w:rsidRPr="007B65D0" w:rsidRDefault="007B65D0" w:rsidP="00EA673B">
      <w:pPr>
        <w:pStyle w:val="NoSpacing"/>
        <w:jc w:val="center"/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6614C10C" wp14:editId="453EDDB9">
            <wp:extent cx="6400800" cy="33991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6" t="7269" r="8589" b="3938"/>
                    <a:stretch/>
                  </pic:blipFill>
                  <pic:spPr bwMode="auto">
                    <a:xfrm>
                      <a:off x="0" y="0"/>
                      <a:ext cx="6400800" cy="3399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8F7F9" w14:textId="77777777" w:rsidR="00520C95" w:rsidRPr="00520C95" w:rsidRDefault="00520C95" w:rsidP="00520C95">
      <w:pPr>
        <w:bidi/>
        <w:rPr>
          <w:rFonts w:cs="B Nazanin+ Regular"/>
          <w:rtl/>
          <w:lang w:bidi="fa-IR"/>
        </w:rPr>
      </w:pPr>
    </w:p>
    <w:p w14:paraId="632DD6FC" w14:textId="5AC06118" w:rsidR="00520C95" w:rsidRPr="00520C95" w:rsidRDefault="00131E2F" w:rsidP="00131E2F">
      <w:pPr>
        <w:pStyle w:val="NoSpacing"/>
        <w:bidi/>
        <w:rPr>
          <w:rFonts w:cs="B Nazanin+ Regular"/>
          <w:rtl/>
          <w:lang w:bidi="fa-IR"/>
        </w:rPr>
      </w:pPr>
      <w:r>
        <w:rPr>
          <w:noProof/>
        </w:rPr>
        <w:drawing>
          <wp:inline distT="0" distB="0" distL="0" distR="0" wp14:anchorId="2159CA4F" wp14:editId="59759ADA">
            <wp:extent cx="5943600" cy="9918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5EFB" w14:textId="75119663" w:rsidR="00B515BE" w:rsidRDefault="00131E2F" w:rsidP="00131E2F">
      <w:pPr>
        <w:pStyle w:val="NoSpacing"/>
        <w:bidi/>
        <w:rPr>
          <w:rFonts w:cs="B Nazanin+ Regular"/>
          <w:rtl/>
          <w:lang w:bidi="fa-IR"/>
        </w:rPr>
      </w:pPr>
      <w:r>
        <w:rPr>
          <w:noProof/>
        </w:rPr>
        <w:drawing>
          <wp:inline distT="0" distB="0" distL="0" distR="0" wp14:anchorId="3EC35883" wp14:editId="2555F50D">
            <wp:extent cx="5943600" cy="2862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B06D" w14:textId="35EC046A" w:rsidR="00B515BE" w:rsidRDefault="00BD5D5A" w:rsidP="00B515BE">
      <w:pPr>
        <w:bidi/>
        <w:rPr>
          <w:rFonts w:cs="B Nazanin+ Regular"/>
          <w:b/>
          <w:bCs/>
          <w:rtl/>
          <w:lang w:bidi="fa-IR"/>
        </w:rPr>
      </w:pPr>
      <w:r>
        <w:rPr>
          <w:rFonts w:cs="B Nazanin+ Regular" w:hint="cs"/>
          <w:b/>
          <w:bCs/>
          <w:rtl/>
          <w:lang w:bidi="fa-IR"/>
        </w:rPr>
        <w:lastRenderedPageBreak/>
        <w:t xml:space="preserve">پاسخ همه سوالات به صورت </w:t>
      </w:r>
      <w:proofErr w:type="spellStart"/>
      <w:r>
        <w:rPr>
          <w:rFonts w:cs="B Nazanin+ Regular" w:hint="cs"/>
          <w:b/>
          <w:bCs/>
          <w:rtl/>
          <w:lang w:bidi="fa-IR"/>
        </w:rPr>
        <w:t>اسکرین‌شات</w:t>
      </w:r>
      <w:proofErr w:type="spellEnd"/>
      <w:r>
        <w:rPr>
          <w:rFonts w:cs="B Nazanin+ Regular" w:hint="cs"/>
          <w:b/>
          <w:bCs/>
          <w:rtl/>
          <w:lang w:bidi="fa-IR"/>
        </w:rPr>
        <w:t xml:space="preserve"> از کد متلب در گزارش قرار گرفته است.</w:t>
      </w:r>
    </w:p>
    <w:p w14:paraId="49E395EF" w14:textId="1E560D89" w:rsidR="00BD5D5A" w:rsidRDefault="00BD5D5A" w:rsidP="00BD5D5A">
      <w:pPr>
        <w:bidi/>
        <w:rPr>
          <w:rFonts w:cs="B Nazanin+ Regular"/>
          <w:b/>
          <w:bCs/>
          <w:rtl/>
          <w:lang w:bidi="fa-IR"/>
        </w:rPr>
      </w:pPr>
      <w:r>
        <w:rPr>
          <w:rFonts w:cs="B Nazanin+ Regular" w:hint="cs"/>
          <w:b/>
          <w:bCs/>
          <w:rtl/>
          <w:lang w:bidi="fa-IR"/>
        </w:rPr>
        <w:t>آخرین سوال:</w:t>
      </w:r>
    </w:p>
    <w:p w14:paraId="73588C6F" w14:textId="59325EE8" w:rsidR="00BD5D5A" w:rsidRDefault="00BD5D5A" w:rsidP="00BD5D5A">
      <w:pPr>
        <w:bidi/>
        <w:rPr>
          <w:rFonts w:cs="B Nazanin+ Regular"/>
          <w:b/>
          <w:bCs/>
          <w:rtl/>
          <w:lang w:bidi="fa-IR"/>
        </w:rPr>
      </w:pPr>
      <w:r>
        <w:rPr>
          <w:rFonts w:cs="B Nazanin+ Regular" w:hint="cs"/>
          <w:b/>
          <w:bCs/>
          <w:rtl/>
          <w:lang w:bidi="fa-IR"/>
        </w:rPr>
        <w:t xml:space="preserve">تفاوت </w:t>
      </w:r>
      <w:r>
        <w:rPr>
          <w:rFonts w:cs="B Nazanin+ Regular"/>
          <w:b/>
          <w:bCs/>
          <w:lang w:bidi="fa-IR"/>
        </w:rPr>
        <w:t>PD</w:t>
      </w:r>
      <w:r>
        <w:rPr>
          <w:rFonts w:cs="B Nazanin+ Regular" w:hint="cs"/>
          <w:b/>
          <w:bCs/>
          <w:rtl/>
          <w:lang w:bidi="fa-IR"/>
        </w:rPr>
        <w:t xml:space="preserve"> و </w:t>
      </w:r>
      <w:r>
        <w:rPr>
          <w:rFonts w:cs="B Nazanin+ Regular"/>
          <w:b/>
          <w:bCs/>
          <w:lang w:bidi="fa-IR"/>
        </w:rPr>
        <w:t>Lead</w:t>
      </w:r>
      <w:r>
        <w:rPr>
          <w:rFonts w:cs="B Nazanin+ Regular" w:hint="cs"/>
          <w:b/>
          <w:bCs/>
          <w:rtl/>
          <w:lang w:bidi="fa-IR"/>
        </w:rPr>
        <w:t xml:space="preserve"> در پیاده‌سازی عملی؟</w:t>
      </w:r>
    </w:p>
    <w:p w14:paraId="67B52011" w14:textId="791360A6" w:rsidR="00BD5D5A" w:rsidRPr="00BD5D5A" w:rsidRDefault="00BD5D5A" w:rsidP="00BD5D5A">
      <w:pPr>
        <w:bidi/>
        <w:jc w:val="lowKashida"/>
        <w:rPr>
          <w:rFonts w:cs="B Nazanin+ Regular" w:hint="cs"/>
          <w:rtl/>
          <w:lang w:bidi="fa-IR"/>
        </w:rPr>
      </w:pPr>
      <w:r>
        <w:rPr>
          <w:rFonts w:cs="B Nazanin+ Regular" w:hint="cs"/>
          <w:rtl/>
          <w:lang w:bidi="fa-IR"/>
        </w:rPr>
        <w:t xml:space="preserve">در </w:t>
      </w:r>
      <w:r>
        <w:rPr>
          <w:rFonts w:cs="B Nazanin+ Regular"/>
          <w:lang w:bidi="fa-IR"/>
        </w:rPr>
        <w:t>PD</w:t>
      </w:r>
      <w:r>
        <w:rPr>
          <w:rFonts w:cs="B Nazanin+ Regular" w:hint="cs"/>
          <w:rtl/>
          <w:lang w:bidi="fa-IR"/>
        </w:rPr>
        <w:t xml:space="preserve"> ممکن است اعتبار قطب مسلط برقرار نباشد اما </w:t>
      </w:r>
      <w:r>
        <w:rPr>
          <w:rFonts w:cs="B Nazanin+ Regular"/>
          <w:lang w:bidi="fa-IR"/>
        </w:rPr>
        <w:t>PO</w:t>
      </w:r>
      <w:r>
        <w:rPr>
          <w:rFonts w:cs="B Nazanin+ Regular" w:hint="cs"/>
          <w:rtl/>
          <w:lang w:bidi="fa-IR"/>
        </w:rPr>
        <w:t xml:space="preserve"> کمتری را شاهد خواهیم بود؛ اما در </w:t>
      </w:r>
      <w:r>
        <w:rPr>
          <w:rFonts w:cs="B Nazanin+ Regular"/>
          <w:lang w:bidi="fa-IR"/>
        </w:rPr>
        <w:t>Lead</w:t>
      </w:r>
      <w:r>
        <w:rPr>
          <w:rFonts w:cs="B Nazanin+ Regular" w:hint="cs"/>
          <w:rtl/>
          <w:lang w:bidi="fa-IR"/>
        </w:rPr>
        <w:t xml:space="preserve"> با اضافه کردن قطب، زاویه مکان از قطب مطلوب میگذرد. همچنین </w:t>
      </w:r>
      <w:proofErr w:type="spellStart"/>
      <w:r>
        <w:rPr>
          <w:rFonts w:cs="B Nazanin+ Regular" w:hint="cs"/>
          <w:rtl/>
          <w:lang w:bidi="fa-IR"/>
        </w:rPr>
        <w:t>کنترل‌کننده</w:t>
      </w:r>
      <w:proofErr w:type="spellEnd"/>
      <w:r>
        <w:rPr>
          <w:rFonts w:cs="B Nazanin+ Regular" w:hint="cs"/>
          <w:rtl/>
          <w:lang w:bidi="fa-IR"/>
        </w:rPr>
        <w:t xml:space="preserve"> </w:t>
      </w:r>
      <w:r>
        <w:rPr>
          <w:rFonts w:cs="B Nazanin+ Regular"/>
          <w:lang w:bidi="fa-IR"/>
        </w:rPr>
        <w:t>Lead</w:t>
      </w:r>
      <w:r>
        <w:rPr>
          <w:rFonts w:cs="B Nazanin+ Regular" w:hint="cs"/>
          <w:rtl/>
          <w:lang w:bidi="fa-IR"/>
        </w:rPr>
        <w:t xml:space="preserve"> یکتا نیست!</w:t>
      </w:r>
    </w:p>
    <w:sectPr w:rsidR="00BD5D5A" w:rsidRPr="00BD5D5A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93A26" w14:textId="77777777" w:rsidR="00E16305" w:rsidRDefault="00E16305">
      <w:pPr>
        <w:spacing w:line="240" w:lineRule="auto"/>
      </w:pPr>
      <w:r>
        <w:separator/>
      </w:r>
    </w:p>
    <w:p w14:paraId="0468B866" w14:textId="77777777" w:rsidR="00E16305" w:rsidRDefault="00E16305"/>
  </w:endnote>
  <w:endnote w:type="continuationSeparator" w:id="0">
    <w:p w14:paraId="27A7CF65" w14:textId="77777777" w:rsidR="00E16305" w:rsidRDefault="00E16305">
      <w:pPr>
        <w:spacing w:line="240" w:lineRule="auto"/>
      </w:pPr>
      <w:r>
        <w:continuationSeparator/>
      </w:r>
    </w:p>
    <w:p w14:paraId="6BCC1035" w14:textId="77777777" w:rsidR="00E16305" w:rsidRDefault="00E163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+ Regular"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0EFA9" w14:textId="77777777" w:rsidR="00E16305" w:rsidRDefault="00E16305">
      <w:pPr>
        <w:spacing w:line="240" w:lineRule="auto"/>
      </w:pPr>
      <w:r>
        <w:separator/>
      </w:r>
    </w:p>
    <w:p w14:paraId="0336DF45" w14:textId="77777777" w:rsidR="00E16305" w:rsidRDefault="00E16305"/>
  </w:footnote>
  <w:footnote w:type="continuationSeparator" w:id="0">
    <w:p w14:paraId="46EE0818" w14:textId="77777777" w:rsidR="00E16305" w:rsidRDefault="00E16305">
      <w:pPr>
        <w:spacing w:line="240" w:lineRule="auto"/>
      </w:pPr>
      <w:r>
        <w:continuationSeparator/>
      </w:r>
    </w:p>
    <w:p w14:paraId="34B95A8F" w14:textId="77777777" w:rsidR="00E16305" w:rsidRDefault="00E163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0668561">
    <w:abstractNumId w:val="9"/>
  </w:num>
  <w:num w:numId="2" w16cid:durableId="1001733405">
    <w:abstractNumId w:val="7"/>
  </w:num>
  <w:num w:numId="3" w16cid:durableId="2061904452">
    <w:abstractNumId w:val="6"/>
  </w:num>
  <w:num w:numId="4" w16cid:durableId="1816800119">
    <w:abstractNumId w:val="5"/>
  </w:num>
  <w:num w:numId="5" w16cid:durableId="133260433">
    <w:abstractNumId w:val="4"/>
  </w:num>
  <w:num w:numId="6" w16cid:durableId="938027561">
    <w:abstractNumId w:val="8"/>
  </w:num>
  <w:num w:numId="7" w16cid:durableId="149373670">
    <w:abstractNumId w:val="3"/>
  </w:num>
  <w:num w:numId="8" w16cid:durableId="525287206">
    <w:abstractNumId w:val="2"/>
  </w:num>
  <w:num w:numId="9" w16cid:durableId="2037923136">
    <w:abstractNumId w:val="1"/>
  </w:num>
  <w:num w:numId="10" w16cid:durableId="403256400">
    <w:abstractNumId w:val="0"/>
  </w:num>
  <w:num w:numId="11" w16cid:durableId="1060831836">
    <w:abstractNumId w:val="9"/>
    <w:lvlOverride w:ilvl="0">
      <w:startOverride w:val="1"/>
    </w:lvlOverride>
  </w:num>
  <w:num w:numId="12" w16cid:durableId="516890704">
    <w:abstractNumId w:val="13"/>
  </w:num>
  <w:num w:numId="13" w16cid:durableId="332487228">
    <w:abstractNumId w:val="11"/>
  </w:num>
  <w:num w:numId="14" w16cid:durableId="1728799460">
    <w:abstractNumId w:val="10"/>
  </w:num>
  <w:num w:numId="15" w16cid:durableId="6448978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88"/>
    <w:rsid w:val="00040BB1"/>
    <w:rsid w:val="000D3F41"/>
    <w:rsid w:val="00131E2F"/>
    <w:rsid w:val="00222188"/>
    <w:rsid w:val="002401C3"/>
    <w:rsid w:val="0026793D"/>
    <w:rsid w:val="002F1935"/>
    <w:rsid w:val="00355DCA"/>
    <w:rsid w:val="004106B2"/>
    <w:rsid w:val="00497966"/>
    <w:rsid w:val="00520C95"/>
    <w:rsid w:val="00547148"/>
    <w:rsid w:val="00551A02"/>
    <w:rsid w:val="005534FA"/>
    <w:rsid w:val="005D3A03"/>
    <w:rsid w:val="005E69AB"/>
    <w:rsid w:val="007B65D0"/>
    <w:rsid w:val="007C3389"/>
    <w:rsid w:val="008002C0"/>
    <w:rsid w:val="008C5323"/>
    <w:rsid w:val="009003EC"/>
    <w:rsid w:val="009647B4"/>
    <w:rsid w:val="00991140"/>
    <w:rsid w:val="009975C3"/>
    <w:rsid w:val="009A6A3B"/>
    <w:rsid w:val="00A01FFA"/>
    <w:rsid w:val="00A23359"/>
    <w:rsid w:val="00B515BE"/>
    <w:rsid w:val="00B823AA"/>
    <w:rsid w:val="00B94F38"/>
    <w:rsid w:val="00BA45DB"/>
    <w:rsid w:val="00BD5D5A"/>
    <w:rsid w:val="00BF4184"/>
    <w:rsid w:val="00C0601E"/>
    <w:rsid w:val="00C31D30"/>
    <w:rsid w:val="00CD6E39"/>
    <w:rsid w:val="00CF6E91"/>
    <w:rsid w:val="00CF7302"/>
    <w:rsid w:val="00D53088"/>
    <w:rsid w:val="00D85B68"/>
    <w:rsid w:val="00DE1F86"/>
    <w:rsid w:val="00E16305"/>
    <w:rsid w:val="00E6004D"/>
    <w:rsid w:val="00E81978"/>
    <w:rsid w:val="00EA673B"/>
    <w:rsid w:val="00F379B7"/>
    <w:rsid w:val="00F525FA"/>
    <w:rsid w:val="00FB3126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99F75"/>
  <w15:chartTrackingRefBased/>
  <w15:docId w15:val="{3A82C4BD-5FBF-46D1-B3D4-FF86A673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93D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5471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714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4714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47148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di_shahini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4971AD83DC40FA8F7AABEAD798B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03AF6-16C6-41E1-B428-2480BB5C1B31}"/>
      </w:docPartPr>
      <w:docPartBody>
        <w:p w:rsidR="004436E3" w:rsidRDefault="00000000">
          <w:pPr>
            <w:pStyle w:val="784971AD83DC40FA8F7AABEAD798BE5A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+ Regular"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1C"/>
    <w:rsid w:val="00156A1C"/>
    <w:rsid w:val="00204421"/>
    <w:rsid w:val="003C5352"/>
    <w:rsid w:val="004436E3"/>
    <w:rsid w:val="00930C96"/>
    <w:rsid w:val="009647BB"/>
    <w:rsid w:val="009B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4971AD83DC40FA8F7AABEAD798BE5A">
    <w:name w:val="784971AD83DC40FA8F7AABEAD798BE5A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56A1C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456</TotalTime>
  <Pages>25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آزمایشگاه کنترل خطی (سروو موتور)</vt:lpstr>
    </vt:vector>
  </TitlesOfParts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آزمایشگاه کنترل خطی (سروو موتور)</dc:title>
  <dc:subject/>
  <dc:creator>Mahdi Shahini</dc:creator>
  <cp:keywords/>
  <dc:description/>
  <cp:lastModifiedBy>Mahdi</cp:lastModifiedBy>
  <cp:revision>11</cp:revision>
  <cp:lastPrinted>2023-04-20T19:29:00Z</cp:lastPrinted>
  <dcterms:created xsi:type="dcterms:W3CDTF">2023-04-20T12:07:00Z</dcterms:created>
  <dcterms:modified xsi:type="dcterms:W3CDTF">2023-05-27T22:39:00Z</dcterms:modified>
</cp:coreProperties>
</file>